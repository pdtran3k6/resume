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539"/>
        <w:gridCol w:w="20"/>
        <w:gridCol w:w="6377"/>
      </w:tblGrid>
      <w:tr w:rsidR="00CD541D" w:rsidRPr="005152F2" w14:paraId="716DB4BF" w14:textId="77777777" w:rsidTr="00CD541D">
        <w:tc>
          <w:tcPr>
            <w:tcW w:w="3539" w:type="dxa"/>
          </w:tcPr>
          <w:sdt>
            <w:sdtPr>
              <w:rPr>
                <w:b/>
                <w:sz w:val="24"/>
              </w:rPr>
              <w:alias w:val="Your Name:"/>
              <w:tag w:val="Your Name:"/>
              <w:id w:val="-1681114201"/>
              <w:placeholder>
                <w:docPart w:val="A5CE9C44561F4A77A8D4F1E40B2037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21A80A9" w14:textId="77777777" w:rsidR="00ED349C" w:rsidRPr="00CD541D" w:rsidRDefault="00466CB1" w:rsidP="0009079F">
                <w:pPr>
                  <w:pStyle w:val="Heading1"/>
                  <w:rPr>
                    <w:b/>
                    <w:sz w:val="24"/>
                  </w:rPr>
                </w:pPr>
                <w:r w:rsidRPr="00CD541D">
                  <w:rPr>
                    <w:b/>
                    <w:sz w:val="24"/>
                  </w:rPr>
                  <w:t>Phat D.</w:t>
                </w:r>
                <w:r w:rsidR="004066F4" w:rsidRPr="00CD541D">
                  <w:rPr>
                    <w:b/>
                    <w:sz w:val="24"/>
                  </w:rPr>
                  <w:t xml:space="preserve"> Tran</w:t>
                </w:r>
              </w:p>
            </w:sdtContent>
          </w:sdt>
          <w:tbl>
            <w:tblPr>
              <w:tblW w:w="302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4"/>
            </w:tblGrid>
            <w:tr w:rsidR="00E62D09" w:rsidRPr="005152F2" w14:paraId="06A38E7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C69735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127E1B" wp14:editId="647CC007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415BE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1356229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9E4121" w14:textId="77777777" w:rsidR="00E62D09" w:rsidRDefault="00466CB1" w:rsidP="00466CB1">
                  <w:pPr>
                    <w:pStyle w:val="Heading3"/>
                  </w:pPr>
                  <w:r>
                    <w:t>pdtran@edu.uwaterloo.ca</w:t>
                  </w:r>
                </w:p>
              </w:tc>
            </w:tr>
            <w:tr w:rsidR="00E62D09" w:rsidRPr="005152F2" w14:paraId="4AD98F0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8038A3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DFADCD" wp14:editId="401B627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5B6E64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40B14FF0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5205B3" w14:textId="77777777" w:rsidR="00E62D09" w:rsidRDefault="004066F4" w:rsidP="004066F4">
                  <w:pPr>
                    <w:pStyle w:val="Heading3"/>
                  </w:pPr>
                  <w:r>
                    <w:t>(647) 607 – 4207</w:t>
                  </w:r>
                </w:p>
              </w:tc>
            </w:tr>
            <w:tr w:rsidR="00E62D09" w:rsidRPr="005152F2" w14:paraId="5B23B733" w14:textId="77777777" w:rsidTr="00466CB1">
              <w:tc>
                <w:tcPr>
                  <w:tcW w:w="3024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D546E98" w14:textId="77777777" w:rsidR="00E62D09" w:rsidRPr="00441EB9" w:rsidRDefault="00466CB1" w:rsidP="004066F4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1101 - 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388 Prince of wales dr</w:t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IVE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, mississauga, on l5b 0a1</w:t>
                  </w:r>
                </w:p>
              </w:tc>
            </w:tr>
          </w:tbl>
          <w:p w14:paraId="043814A5" w14:textId="77777777" w:rsidR="00E62D09" w:rsidRPr="005152F2" w:rsidRDefault="00E62D09" w:rsidP="0009079F"/>
        </w:tc>
        <w:tc>
          <w:tcPr>
            <w:tcW w:w="20" w:type="dxa"/>
          </w:tcPr>
          <w:p w14:paraId="767CADBE" w14:textId="77777777" w:rsidR="00E62D09" w:rsidRPr="005152F2" w:rsidRDefault="00E62D09" w:rsidP="0009079F"/>
        </w:tc>
        <w:tc>
          <w:tcPr>
            <w:tcW w:w="6377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77"/>
            </w:tblGrid>
            <w:tr w:rsidR="00E62D09" w14:paraId="032F078E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8224DE2" w14:textId="753C426E" w:rsidR="00E62D09" w:rsidRPr="00CD541D" w:rsidRDefault="008260E9" w:rsidP="0009079F">
                  <w:pPr>
                    <w:pStyle w:val="Heading2"/>
                    <w:rPr>
                      <w:sz w:val="22"/>
                    </w:rPr>
                  </w:pPr>
                  <w:sdt>
                    <w:sdtPr>
                      <w:rPr>
                        <w:sz w:val="22"/>
                      </w:rPr>
                      <w:alias w:val="Recipient Name:"/>
                      <w:tag w:val="Recipient Name:"/>
                      <w:id w:val="-856427655"/>
                      <w:placeholder>
                        <w:docPart w:val="17C06115902F47DEB362F771BBBF410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A631B" w:rsidRPr="00CD541D">
                        <w:rPr>
                          <w:sz w:val="22"/>
                        </w:rPr>
                        <w:t>h</w:t>
                      </w:r>
                      <w:r w:rsidR="00466CB1" w:rsidRPr="00CD541D">
                        <w:rPr>
                          <w:sz w:val="22"/>
                        </w:rPr>
                        <w:t>iring manager</w:t>
                      </w:r>
                    </w:sdtContent>
                  </w:sdt>
                </w:p>
                <w:p w14:paraId="47129451" w14:textId="2F0C5605" w:rsidR="004066F4" w:rsidRPr="00CD541D" w:rsidRDefault="00404237" w:rsidP="0009079F">
                  <w:pPr>
                    <w:pStyle w:val="Heading2"/>
                    <w:rPr>
                      <w:sz w:val="22"/>
                    </w:rPr>
                  </w:pPr>
                  <w:r w:rsidRPr="00CD541D">
                    <w:rPr>
                      <w:sz w:val="22"/>
                    </w:rPr>
                    <w:t>COckroachdb</w:t>
                  </w:r>
                </w:p>
                <w:p w14:paraId="1DD59764" w14:textId="555E4D04" w:rsidR="00E52ADE" w:rsidRPr="00CD541D" w:rsidRDefault="00C72F18" w:rsidP="00E52ADE">
                  <w:pPr>
                    <w:pStyle w:val="Heading2"/>
                    <w:rPr>
                      <w:sz w:val="22"/>
                    </w:rPr>
                  </w:pPr>
                  <w:r w:rsidRPr="00CD541D">
                    <w:rPr>
                      <w:sz w:val="22"/>
                    </w:rPr>
                    <w:t>101</w:t>
                  </w:r>
                  <w:r w:rsidR="00E52ADE" w:rsidRPr="00CD541D">
                    <w:rPr>
                      <w:sz w:val="22"/>
                    </w:rPr>
                    <w:t xml:space="preserve"> </w:t>
                  </w:r>
                  <w:r w:rsidRPr="00CD541D">
                    <w:rPr>
                      <w:sz w:val="22"/>
                    </w:rPr>
                    <w:t>FIFTH</w:t>
                  </w:r>
                  <w:r w:rsidR="00E52ADE" w:rsidRPr="00CD541D">
                    <w:rPr>
                      <w:sz w:val="22"/>
                    </w:rPr>
                    <w:t xml:space="preserve"> </w:t>
                  </w:r>
                  <w:r w:rsidRPr="00CD541D">
                    <w:rPr>
                      <w:sz w:val="22"/>
                    </w:rPr>
                    <w:t>AVENUE, 4</w:t>
                  </w:r>
                  <w:r w:rsidR="00E52ADE" w:rsidRPr="00CD541D">
                    <w:rPr>
                      <w:sz w:val="22"/>
                      <w:vertAlign w:val="superscript"/>
                    </w:rPr>
                    <w:t>th</w:t>
                  </w:r>
                  <w:r w:rsidR="00E52ADE" w:rsidRPr="00CD541D">
                    <w:rPr>
                      <w:sz w:val="22"/>
                    </w:rPr>
                    <w:t xml:space="preserve"> Floor, </w:t>
                  </w:r>
                </w:p>
                <w:p w14:paraId="088D3A87" w14:textId="519454B2" w:rsidR="00E52ADE" w:rsidRPr="00CD541D" w:rsidRDefault="00C72F18" w:rsidP="00E52ADE">
                  <w:pPr>
                    <w:pStyle w:val="Heading2"/>
                    <w:rPr>
                      <w:sz w:val="22"/>
                    </w:rPr>
                  </w:pPr>
                  <w:r w:rsidRPr="00CD541D">
                    <w:rPr>
                      <w:sz w:val="22"/>
                    </w:rPr>
                    <w:t>NEW YORK, NY</w:t>
                  </w:r>
                  <w:r w:rsidR="00E52ADE" w:rsidRPr="00CD541D">
                    <w:rPr>
                      <w:sz w:val="22"/>
                    </w:rPr>
                    <w:t xml:space="preserve">, </w:t>
                  </w:r>
                  <w:r w:rsidRPr="00CD541D">
                    <w:rPr>
                      <w:sz w:val="22"/>
                    </w:rPr>
                    <w:t>United STATES,</w:t>
                  </w:r>
                </w:p>
                <w:p w14:paraId="4A7D2865" w14:textId="5405DD9B" w:rsidR="00E52ADE" w:rsidRPr="005152F2" w:rsidRDefault="00C72F18" w:rsidP="00C72F18">
                  <w:pPr>
                    <w:pStyle w:val="Heading2"/>
                  </w:pPr>
                  <w:r w:rsidRPr="00CD541D">
                    <w:rPr>
                      <w:sz w:val="22"/>
                    </w:rPr>
                    <w:t>10003</w:t>
                  </w:r>
                  <w:r w:rsidR="00E52ADE" w:rsidRPr="00CD541D">
                    <w:rPr>
                      <w:sz w:val="22"/>
                    </w:rPr>
                    <w:t xml:space="preserve"> </w:t>
                  </w:r>
                </w:p>
                <w:p w14:paraId="1BE064DE" w14:textId="77777777"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43EAD469FDA146DA951683CB100F15A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A631B">
                        <w:t>hiring manager</w:t>
                      </w:r>
                    </w:sdtContent>
                  </w:sdt>
                  <w:r>
                    <w:t>,</w:t>
                  </w:r>
                </w:p>
                <w:p w14:paraId="64B32F54" w14:textId="1254ACD5" w:rsidR="00C946B3" w:rsidRDefault="00C946B3" w:rsidP="00C946B3">
                  <w:r>
                    <w:t>As a developer, I have tried many database solutions for vario</w:t>
                  </w:r>
                  <w:r w:rsidR="00CD541D">
                    <w:t>us apps</w:t>
                  </w:r>
                  <w:r>
                    <w:t>. I enjoy the intuitiveness of traditional SQL, and I am very impressed with the incredible scalability of NoSQL. I always thought that I could only pick one of the two, until I saw a poster of CockroachDB on the bulletin.</w:t>
                  </w:r>
                </w:p>
                <w:p w14:paraId="521A5056" w14:textId="2144CD7D" w:rsidR="00C946B3" w:rsidRPr="00C946B3" w:rsidRDefault="00820E00" w:rsidP="00C946B3">
                  <w:r>
                    <w:t>“</w:t>
                  </w:r>
                  <w:r w:rsidR="005020A8">
                    <w:t xml:space="preserve">An SQL database that can scale like NoSQL, that is incredible!” </w:t>
                  </w:r>
                  <w:r w:rsidR="00CD541D">
                    <w:t>T</w:t>
                  </w:r>
                  <w:r w:rsidR="005020A8">
                    <w:t xml:space="preserve">he curiosity in me </w:t>
                  </w:r>
                  <w:r w:rsidR="002D4DF9">
                    <w:t xml:space="preserve">ignited, so I downloaded and </w:t>
                  </w:r>
                  <w:r w:rsidR="00344667">
                    <w:t xml:space="preserve">played around with </w:t>
                  </w:r>
                  <w:r w:rsidR="002D4DF9">
                    <w:t>a loc</w:t>
                  </w:r>
                  <w:r w:rsidR="008013B9">
                    <w:t xml:space="preserve">al CockroachDB cluster. I was fascinated by </w:t>
                  </w:r>
                  <w:r w:rsidR="008448C5">
                    <w:t xml:space="preserve">such a well-engineered </w:t>
                  </w:r>
                  <w:r w:rsidR="00344667">
                    <w:t>product</w:t>
                  </w:r>
                  <w:r w:rsidR="008013B9">
                    <w:t xml:space="preserve">, and I couldn’t </w:t>
                  </w:r>
                  <w:r w:rsidR="00294564">
                    <w:t xml:space="preserve">wait to </w:t>
                  </w:r>
                  <w:r w:rsidR="008448C5">
                    <w:t xml:space="preserve">spend my summer 2018 </w:t>
                  </w:r>
                  <w:r w:rsidR="008013B9">
                    <w:t>at Cockroach Lab</w:t>
                  </w:r>
                  <w:r w:rsidR="008448C5">
                    <w:t>s</w:t>
                  </w:r>
                  <w:r w:rsidR="00344667">
                    <w:t>.</w:t>
                  </w:r>
                </w:p>
                <w:p w14:paraId="1E5555CF" w14:textId="2F80434D" w:rsidR="00874B34" w:rsidRDefault="00E84381" w:rsidP="002A631B">
                  <w:r>
                    <w:t xml:space="preserve">During my previous co-op, </w:t>
                  </w:r>
                  <w:r w:rsidR="008049DF">
                    <w:t>I developed</w:t>
                  </w:r>
                  <w:r w:rsidR="0062007E">
                    <w:t xml:space="preserve"> a</w:t>
                  </w:r>
                  <w:r w:rsidR="00344667">
                    <w:t>n</w:t>
                  </w:r>
                  <w:r w:rsidR="008049DF">
                    <w:t xml:space="preserve"> SPA that allows </w:t>
                  </w:r>
                  <w:r w:rsidR="00C946B3">
                    <w:t>employees to search and view documents</w:t>
                  </w:r>
                  <w:r w:rsidR="008049DF">
                    <w:t xml:space="preserve"> on their browser</w:t>
                  </w:r>
                  <w:r w:rsidR="0062007E">
                    <w:t>.</w:t>
                  </w:r>
                  <w:r w:rsidR="008049DF">
                    <w:t xml:space="preserve"> I have gained a lot of experience </w:t>
                  </w:r>
                  <w:r w:rsidR="00344667">
                    <w:t>solving an interesting</w:t>
                  </w:r>
                  <w:r w:rsidR="008049DF">
                    <w:t xml:space="preserve"> </w:t>
                  </w:r>
                  <w:r w:rsidR="00344667">
                    <w:t xml:space="preserve">problem, which is “how to retrieve a file stored in Azure Blob Storage by any metadata stored in a separate Microsoft SQL Server database?”. </w:t>
                  </w:r>
                  <w:r w:rsidR="00E52ADE">
                    <w:t>I also</w:t>
                  </w:r>
                  <w:r w:rsidR="00374B5F">
                    <w:t xml:space="preserve"> understand how painful it is to replicate a data collection system, which aggregates </w:t>
                  </w:r>
                  <w:r w:rsidR="00B46C32">
                    <w:t>and re-distributes data among 300 machines, to a backup server as I assisted system engineers and administrators during my first internship at fundserv.</w:t>
                  </w:r>
                </w:p>
                <w:p w14:paraId="3F7A841F" w14:textId="0C4BF4F2" w:rsidR="00541031" w:rsidRDefault="00C02A6A" w:rsidP="002A631B">
                  <w:r>
                    <w:t>In addition</w:t>
                  </w:r>
                  <w:r w:rsidR="0087743C">
                    <w:t xml:space="preserve">, </w:t>
                  </w:r>
                  <w:r w:rsidR="00282456">
                    <w:t>I</w:t>
                  </w:r>
                  <w:r w:rsidR="00CD541D">
                    <w:t xml:space="preserve"> am extremely proactive</w:t>
                  </w:r>
                  <w:r w:rsidR="00282456">
                    <w:t>, especially when it</w:t>
                  </w:r>
                  <w:r w:rsidR="00CD541D">
                    <w:t xml:space="preserve"> comes to saving money</w:t>
                  </w:r>
                  <w:r w:rsidR="002A631B">
                    <w:t xml:space="preserve">. At </w:t>
                  </w:r>
                  <w:r w:rsidR="00D67660">
                    <w:t xml:space="preserve">my previous co-op placement, </w:t>
                  </w:r>
                  <w:r w:rsidR="002A631B">
                    <w:t xml:space="preserve">we need to </w:t>
                  </w:r>
                  <w:r w:rsidR="00282456">
                    <w:t xml:space="preserve">show </w:t>
                  </w:r>
                  <w:r w:rsidR="002A631B">
                    <w:t>code coverage</w:t>
                  </w:r>
                  <w:r w:rsidR="00CD541D">
                    <w:t xml:space="preserve"> report</w:t>
                  </w:r>
                  <w:r w:rsidR="00282456">
                    <w:t>.</w:t>
                  </w:r>
                  <w:r w:rsidR="00CD541D">
                    <w:t xml:space="preserve"> However, Visual Studio Enterprise’s licenses are for </w:t>
                  </w:r>
                  <w:r w:rsidR="00282456">
                    <w:t>full-time</w:t>
                  </w:r>
                  <w:r w:rsidR="00CD541D">
                    <w:t xml:space="preserve"> employees only. Instead of relying on colleague’s workstation,</w:t>
                  </w:r>
                  <w:r w:rsidR="00282456">
                    <w:t xml:space="preserve"> I built a custom code coverage report tool that allows you to search and run tests for specific files, leveraging an open-sourced project called O</w:t>
                  </w:r>
                  <w:r w:rsidR="00CD541D">
                    <w:t>penCover. This tool runs faster than the built-in code coverage</w:t>
                  </w:r>
                  <w:r w:rsidR="00F70E71">
                    <w:t xml:space="preserve"> checker</w:t>
                  </w:r>
                  <w:r w:rsidR="00C33DC5">
                    <w:t xml:space="preserve"> in Visual Studio</w:t>
                  </w:r>
                  <w:r w:rsidR="0040288A">
                    <w:t>, and my colleagues absolute love it</w:t>
                  </w:r>
                  <w:r w:rsidR="00CD541D">
                    <w:t>.</w:t>
                  </w:r>
                  <w:bookmarkStart w:id="0" w:name="_GoBack"/>
                  <w:bookmarkEnd w:id="0"/>
                </w:p>
                <w:p w14:paraId="53618F9D" w14:textId="7673A4BF" w:rsidR="002E3A8F" w:rsidRDefault="002E3A8F" w:rsidP="002E3A8F">
                  <w:r>
                    <w:t>I hope that it will further your insight as to why I should be considered for</w:t>
                  </w:r>
                  <w:r w:rsidR="00577FC8">
                    <w:t xml:space="preserve"> </w:t>
                  </w:r>
                  <w:r w:rsidR="00BE0424">
                    <w:t xml:space="preserve">the Backend </w:t>
                  </w:r>
                  <w:r w:rsidR="00CD541D">
                    <w:t>Engineering Intern – Summer 2018 position</w:t>
                  </w:r>
                  <w:r>
                    <w:t>. I look forward to speaking to you in person, and I truly appreciate your time and effort.</w:t>
                  </w:r>
                </w:p>
                <w:p w14:paraId="42FEF0C6" w14:textId="77777777" w:rsidR="002E3A8F" w:rsidRDefault="008260E9" w:rsidP="002E3A8F"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6BE696DE7FCF444C98E24981FC9E0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p w14:paraId="1CA864C8" w14:textId="4967B791" w:rsidR="00ED349C" w:rsidRPr="002E3A8F" w:rsidRDefault="008260E9" w:rsidP="002E3A8F">
                  <w:sdt>
                    <w:sdtPr>
                      <w:alias w:val="Your Name:"/>
                      <w:tag w:val="Your Name:"/>
                      <w:id w:val="773287407"/>
                      <w:placeholder>
                        <w:docPart w:val="E97452614F7743739D2D7C40E5E946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2E3A8F">
                        <w:t>Phat D. Tran</w:t>
                      </w:r>
                    </w:sdtContent>
                  </w:sdt>
                </w:p>
              </w:tc>
            </w:tr>
          </w:tbl>
          <w:p w14:paraId="3E417D38" w14:textId="77777777" w:rsidR="00E62D09" w:rsidRPr="005152F2" w:rsidRDefault="00E62D09" w:rsidP="0009079F"/>
        </w:tc>
      </w:tr>
    </w:tbl>
    <w:p w14:paraId="44285321" w14:textId="63C0DE85" w:rsidR="002E3A8F" w:rsidRDefault="002E3A8F" w:rsidP="002E3A8F">
      <w:pPr>
        <w:pStyle w:val="NoSpacing"/>
      </w:pPr>
    </w:p>
    <w:sectPr w:rsidR="002E3A8F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B50DD" w14:textId="77777777" w:rsidR="008260E9" w:rsidRDefault="008260E9" w:rsidP="005E79E1">
      <w:pPr>
        <w:spacing w:after="0" w:line="240" w:lineRule="auto"/>
      </w:pPr>
      <w:r>
        <w:separator/>
      </w:r>
    </w:p>
  </w:endnote>
  <w:endnote w:type="continuationSeparator" w:id="0">
    <w:p w14:paraId="2B239F5A" w14:textId="77777777" w:rsidR="008260E9" w:rsidRDefault="008260E9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360B9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88A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77FAF98" wp14:editId="1880291F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C9CFF00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6E627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4313A4A" wp14:editId="5F9604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D9154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74E80" w14:textId="77777777" w:rsidR="008260E9" w:rsidRDefault="008260E9" w:rsidP="005E79E1">
      <w:pPr>
        <w:spacing w:after="0" w:line="240" w:lineRule="auto"/>
      </w:pPr>
      <w:r>
        <w:separator/>
      </w:r>
    </w:p>
  </w:footnote>
  <w:footnote w:type="continuationSeparator" w:id="0">
    <w:p w14:paraId="402CFAF5" w14:textId="77777777" w:rsidR="008260E9" w:rsidRDefault="008260E9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4770B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B174AA" wp14:editId="75D56B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585CC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323A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7B64802" wp14:editId="76F51B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DBF2E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F4"/>
    <w:rsid w:val="00032A18"/>
    <w:rsid w:val="00065295"/>
    <w:rsid w:val="00087030"/>
    <w:rsid w:val="000E19D8"/>
    <w:rsid w:val="00143E96"/>
    <w:rsid w:val="001A183F"/>
    <w:rsid w:val="0021102C"/>
    <w:rsid w:val="00253B9D"/>
    <w:rsid w:val="00282456"/>
    <w:rsid w:val="00293B83"/>
    <w:rsid w:val="00294564"/>
    <w:rsid w:val="002A4640"/>
    <w:rsid w:val="002A631B"/>
    <w:rsid w:val="002B444C"/>
    <w:rsid w:val="002D4DF9"/>
    <w:rsid w:val="002E3A8F"/>
    <w:rsid w:val="00344667"/>
    <w:rsid w:val="00374B5F"/>
    <w:rsid w:val="0038539E"/>
    <w:rsid w:val="0040288A"/>
    <w:rsid w:val="00404237"/>
    <w:rsid w:val="004066F4"/>
    <w:rsid w:val="004242EC"/>
    <w:rsid w:val="0042691C"/>
    <w:rsid w:val="004416AD"/>
    <w:rsid w:val="00444FA6"/>
    <w:rsid w:val="00466CB1"/>
    <w:rsid w:val="004E4B02"/>
    <w:rsid w:val="005020A8"/>
    <w:rsid w:val="005052F3"/>
    <w:rsid w:val="00541031"/>
    <w:rsid w:val="00577FC8"/>
    <w:rsid w:val="005E79E1"/>
    <w:rsid w:val="0062007E"/>
    <w:rsid w:val="00626925"/>
    <w:rsid w:val="006A3CE7"/>
    <w:rsid w:val="0070673F"/>
    <w:rsid w:val="007666A3"/>
    <w:rsid w:val="008013B9"/>
    <w:rsid w:val="008049DF"/>
    <w:rsid w:val="00820E00"/>
    <w:rsid w:val="008260E9"/>
    <w:rsid w:val="008448C5"/>
    <w:rsid w:val="00874B34"/>
    <w:rsid w:val="0087743C"/>
    <w:rsid w:val="008A188A"/>
    <w:rsid w:val="008F2514"/>
    <w:rsid w:val="008F745F"/>
    <w:rsid w:val="00946595"/>
    <w:rsid w:val="00A56D1A"/>
    <w:rsid w:val="00AC5202"/>
    <w:rsid w:val="00B42FAB"/>
    <w:rsid w:val="00B46C32"/>
    <w:rsid w:val="00BC2A58"/>
    <w:rsid w:val="00BE0424"/>
    <w:rsid w:val="00C02A6A"/>
    <w:rsid w:val="00C33DC5"/>
    <w:rsid w:val="00C72F18"/>
    <w:rsid w:val="00C946B3"/>
    <w:rsid w:val="00CD541D"/>
    <w:rsid w:val="00D228A6"/>
    <w:rsid w:val="00D67660"/>
    <w:rsid w:val="00E148D4"/>
    <w:rsid w:val="00E22177"/>
    <w:rsid w:val="00E52ADE"/>
    <w:rsid w:val="00E62D09"/>
    <w:rsid w:val="00E84381"/>
    <w:rsid w:val="00E97544"/>
    <w:rsid w:val="00EA7824"/>
    <w:rsid w:val="00ED349C"/>
    <w:rsid w:val="00F2556B"/>
    <w:rsid w:val="00F31E8E"/>
    <w:rsid w:val="00F7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68AF0"/>
  <w15:chartTrackingRefBased/>
  <w15:docId w15:val="{A2A74767-01CD-4ABD-BC9D-3633882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6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hatd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CE9C44561F4A77A8D4F1E40B20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08D5-C560-4702-AFE2-66D0C0B8C066}"/>
      </w:docPartPr>
      <w:docPartBody>
        <w:p w:rsidR="00643BC0" w:rsidRDefault="00CD49A3">
          <w:pPr>
            <w:pStyle w:val="A5CE9C44561F4A77A8D4F1E40B2037E2"/>
          </w:pPr>
          <w:r w:rsidRPr="005152F2">
            <w:t>Your Name</w:t>
          </w:r>
        </w:p>
      </w:docPartBody>
    </w:docPart>
    <w:docPart>
      <w:docPartPr>
        <w:name w:val="17C06115902F47DEB362F771BBBF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62459-17DA-418F-AE6F-46D066DBB1EE}"/>
      </w:docPartPr>
      <w:docPartBody>
        <w:p w:rsidR="00643BC0" w:rsidRDefault="00CD49A3">
          <w:pPr>
            <w:pStyle w:val="17C06115902F47DEB362F771BBBF4106"/>
          </w:pPr>
          <w:r>
            <w:t>Recipient Name</w:t>
          </w:r>
        </w:p>
      </w:docPartBody>
    </w:docPart>
    <w:docPart>
      <w:docPartPr>
        <w:name w:val="43EAD469FDA146DA951683CB100F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F15C-2ECE-4041-8C98-5FD8ADF89DA9}"/>
      </w:docPartPr>
      <w:docPartBody>
        <w:p w:rsidR="00643BC0" w:rsidRDefault="00CD49A3">
          <w:pPr>
            <w:pStyle w:val="43EAD469FDA146DA951683CB100F15A8"/>
          </w:pPr>
          <w:r>
            <w:t>Recipient Name</w:t>
          </w:r>
        </w:p>
      </w:docPartBody>
    </w:docPart>
    <w:docPart>
      <w:docPartPr>
        <w:name w:val="6BE696DE7FCF444C98E24981FC9E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8B39-03C6-4B24-AD12-3144CC00D27D}"/>
      </w:docPartPr>
      <w:docPartBody>
        <w:p w:rsidR="00643BC0" w:rsidRDefault="00CD49A3">
          <w:pPr>
            <w:pStyle w:val="6BE696DE7FCF444C98E24981FC9E0269"/>
          </w:pPr>
          <w:r>
            <w:t>Sincerely</w:t>
          </w:r>
        </w:p>
      </w:docPartBody>
    </w:docPart>
    <w:docPart>
      <w:docPartPr>
        <w:name w:val="E97452614F7743739D2D7C40E5E9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85A-FFEF-4BDB-828F-F040608B08A9}"/>
      </w:docPartPr>
      <w:docPartBody>
        <w:p w:rsidR="00643BC0" w:rsidRDefault="00CD49A3">
          <w:pPr>
            <w:pStyle w:val="E97452614F7743739D2D7C40E5E9460C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3"/>
    <w:rsid w:val="0051332A"/>
    <w:rsid w:val="00643BC0"/>
    <w:rsid w:val="00732031"/>
    <w:rsid w:val="00A42672"/>
    <w:rsid w:val="00C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E9C44561F4A77A8D4F1E40B2037E2">
    <w:name w:val="A5CE9C44561F4A77A8D4F1E40B2037E2"/>
  </w:style>
  <w:style w:type="paragraph" w:customStyle="1" w:styleId="E3D96E284EA14144BAE5A988DBB86E8D">
    <w:name w:val="E3D96E284EA14144BAE5A988DBB86E8D"/>
  </w:style>
  <w:style w:type="paragraph" w:customStyle="1" w:styleId="46868AA93AE54701B9B0BF8753D74395">
    <w:name w:val="46868AA93AE54701B9B0BF8753D74395"/>
  </w:style>
  <w:style w:type="paragraph" w:customStyle="1" w:styleId="1A8BCC0906AD4B8EB8BF80DE8E5D49B1">
    <w:name w:val="1A8BCC0906AD4B8EB8BF80DE8E5D49B1"/>
  </w:style>
  <w:style w:type="paragraph" w:customStyle="1" w:styleId="17C06115902F47DEB362F771BBBF4106">
    <w:name w:val="17C06115902F47DEB362F771BBBF4106"/>
  </w:style>
  <w:style w:type="paragraph" w:customStyle="1" w:styleId="330C6D81E23D4E5EA9F3BB0D795D93A9">
    <w:name w:val="330C6D81E23D4E5EA9F3BB0D795D93A9"/>
  </w:style>
  <w:style w:type="paragraph" w:customStyle="1" w:styleId="2D9B2124232446EF8D6DB5D6F846A4E3">
    <w:name w:val="2D9B2124232446EF8D6DB5D6F846A4E3"/>
  </w:style>
  <w:style w:type="paragraph" w:customStyle="1" w:styleId="43EAD469FDA146DA951683CB100F15A8">
    <w:name w:val="43EAD469FDA146DA951683CB100F15A8"/>
  </w:style>
  <w:style w:type="paragraph" w:customStyle="1" w:styleId="D06F8458680E42829C029F616099B952">
    <w:name w:val="D06F8458680E42829C029F616099B952"/>
  </w:style>
  <w:style w:type="paragraph" w:customStyle="1" w:styleId="6BE696DE7FCF444C98E24981FC9E0269">
    <w:name w:val="6BE696DE7FCF444C98E24981FC9E0269"/>
  </w:style>
  <w:style w:type="paragraph" w:customStyle="1" w:styleId="E97452614F7743739D2D7C40E5E9460C">
    <w:name w:val="E97452614F7743739D2D7C40E5E94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C:\Users\phatd\AppData\Roaming\Microsoft\Templates\Creative cover letter, designed by MOO.dotx</Template>
  <TotalTime>108</TotalTime>
  <Pages>1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Phat D. Tran</dc:creator>
  <cp:keywords/>
  <dc:description/>
  <cp:lastModifiedBy>Phat Dai Tran</cp:lastModifiedBy>
  <cp:revision>20</cp:revision>
  <dcterms:created xsi:type="dcterms:W3CDTF">2017-09-09T18:16:00Z</dcterms:created>
  <dcterms:modified xsi:type="dcterms:W3CDTF">2017-09-15T19:19:00Z</dcterms:modified>
</cp:coreProperties>
</file>