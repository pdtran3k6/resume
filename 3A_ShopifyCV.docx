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716DB4BF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A5CE9C44561F4A77A8D4F1E40B2037E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21A80A9" w14:textId="77777777" w:rsidR="00ED349C" w:rsidRPr="005152F2" w:rsidRDefault="00466CB1" w:rsidP="0009079F">
                <w:pPr>
                  <w:pStyle w:val="Heading1"/>
                </w:pPr>
                <w:r>
                  <w:t>Phat D.</w:t>
                </w:r>
                <w:r w:rsidR="004066F4">
                  <w:t xml:space="preserve"> Tran</w:t>
                </w:r>
              </w:p>
            </w:sdtContent>
          </w:sdt>
          <w:tbl>
            <w:tblPr>
              <w:tblW w:w="302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4"/>
            </w:tblGrid>
            <w:tr w:rsidR="00E62D09" w:rsidRPr="005152F2" w14:paraId="06A38E7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C69735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127E1B" wp14:editId="647CC007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group w14:anchorId="6E415BE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h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g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1&#10;mroWIhQAAEJyAAAOAAAAAAAAAAAAAAAAAC4CAABkcnMvZTJvRG9jLnhtbFBLAQItABQABgAIAAAA&#10;IQBoRxvQ2AAAAAMBAAAPAAAAAAAAAAAAAAAAAHwWAABkcnMvZG93bnJldi54bWxQSwUGAAAAAAQA&#10;BADzAAAAgRcAAAAA&#10;">
                            <v:shape id="Freeform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11356229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9E4121" w14:textId="77777777" w:rsidR="00E62D09" w:rsidRDefault="00466CB1" w:rsidP="00466CB1">
                  <w:pPr>
                    <w:pStyle w:val="Heading3"/>
                  </w:pPr>
                  <w:r>
                    <w:t>pdtran@edu.uwaterloo.ca</w:t>
                  </w:r>
                </w:p>
              </w:tc>
            </w:tr>
            <w:tr w:rsidR="00E62D09" w:rsidRPr="005152F2" w14:paraId="4AD98F0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8038A3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0DFADCD" wp14:editId="401B6278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group w14:anchorId="3D5B6E64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y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JrKMuZbJQAA0t4AAA4AAAAAAAAAAAAAAAAALgIAAGRycy9lMm9E&#10;b2MueG1sUEsBAi0AFAAGAAgAAAAhAGhHG9DYAAAAAwEAAA8AAAAAAAAAAAAAAAAAtScAAGRycy9k&#10;b3ducmV2LnhtbFBLBQYAAAAABAAEAPMAAAC6KAAAAAA=&#10;">
                            <v:shape id="Freeform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40B14FF0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5205B3" w14:textId="77777777" w:rsidR="00E62D09" w:rsidRDefault="004066F4" w:rsidP="004066F4">
                  <w:pPr>
                    <w:pStyle w:val="Heading3"/>
                  </w:pPr>
                  <w:r>
                    <w:t>(647) 607 – 4207</w:t>
                  </w:r>
                </w:p>
              </w:tc>
            </w:tr>
            <w:tr w:rsidR="00E62D09" w:rsidRPr="005152F2" w14:paraId="5B23B733" w14:textId="77777777" w:rsidTr="00466CB1">
              <w:tc>
                <w:tcPr>
                  <w:tcW w:w="3024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D546E98" w14:textId="2689F91E" w:rsidR="00E62D09" w:rsidRPr="00441EB9" w:rsidRDefault="009A3E97" w:rsidP="004066F4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31 Carnation Avenue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Etobicoke</w:t>
                  </w:r>
                  <w:proofErr w:type="spellEnd"/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, on </w:t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M8V 2J8</w:t>
                  </w:r>
                </w:p>
              </w:tc>
            </w:tr>
          </w:tbl>
          <w:p w14:paraId="043814A5" w14:textId="77777777" w:rsidR="00E62D09" w:rsidRPr="005152F2" w:rsidRDefault="00E62D09" w:rsidP="0009079F"/>
        </w:tc>
        <w:tc>
          <w:tcPr>
            <w:tcW w:w="723" w:type="dxa"/>
          </w:tcPr>
          <w:p w14:paraId="767CADBE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032F078E" w14:textId="77777777" w:rsidTr="000A546B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47129451" w14:textId="452511F7" w:rsidR="004066F4" w:rsidRDefault="0042387E" w:rsidP="00AA32FD">
                  <w:pPr>
                    <w:pStyle w:val="Heading2"/>
                  </w:pPr>
                  <w:r>
                    <w:t>Cover letter</w:t>
                  </w:r>
                </w:p>
                <w:p w14:paraId="369288A3" w14:textId="6BB3DB09" w:rsidR="00855D89" w:rsidRDefault="00CF36D2" w:rsidP="003E6F0C">
                  <w:pPr>
                    <w:pStyle w:val="Salutation"/>
                  </w:pPr>
                  <w:r>
                    <w:t xml:space="preserve">Dear </w:t>
                  </w:r>
                  <w:r w:rsidR="00AA2C4A">
                    <w:t>Sacha</w:t>
                  </w:r>
                  <w:r w:rsidR="00BC2A58">
                    <w:t>,</w:t>
                  </w:r>
                </w:p>
                <w:p w14:paraId="5DCC8993" w14:textId="6B3F0644" w:rsidR="000509C9" w:rsidRDefault="00DD4734" w:rsidP="002A631B">
                  <w:r>
                    <w:t>I had no experience in coding coming into University.</w:t>
                  </w:r>
                  <w:r w:rsidR="009E60E1">
                    <w:t xml:space="preserve"> I had to self-learn a ton in order to catch up</w:t>
                  </w:r>
                  <w:r w:rsidR="00CD42BE">
                    <w:t xml:space="preserve"> to my peers</w:t>
                  </w:r>
                  <w:r w:rsidR="00EA2BF7">
                    <w:t xml:space="preserve">, and that </w:t>
                  </w:r>
                  <w:r w:rsidR="00041840">
                    <w:t xml:space="preserve">was </w:t>
                  </w:r>
                  <w:r w:rsidR="00211AD0">
                    <w:t xml:space="preserve">a </w:t>
                  </w:r>
                  <w:r w:rsidR="00041840">
                    <w:t xml:space="preserve">very difficult </w:t>
                  </w:r>
                  <w:r w:rsidR="00211AD0">
                    <w:t>journey for me</w:t>
                  </w:r>
                  <w:r w:rsidR="00041840">
                    <w:t>.</w:t>
                  </w:r>
                  <w:r w:rsidR="00211AD0">
                    <w:t xml:space="preserve"> Fortunately,</w:t>
                  </w:r>
                  <w:r w:rsidR="00041840">
                    <w:t xml:space="preserve"> </w:t>
                  </w:r>
                  <w:r w:rsidR="00211AD0">
                    <w:t>a</w:t>
                  </w:r>
                  <w:r w:rsidR="009E60E1">
                    <w:t xml:space="preserve">s </w:t>
                  </w:r>
                  <w:r w:rsidR="00CD42BE">
                    <w:t>I</w:t>
                  </w:r>
                  <w:r w:rsidR="009E60E1">
                    <w:t xml:space="preserve"> </w:t>
                  </w:r>
                  <w:r w:rsidR="005B2E24">
                    <w:t>develop</w:t>
                  </w:r>
                  <w:r w:rsidR="00420053">
                    <w:t>ed</w:t>
                  </w:r>
                  <w:r w:rsidR="005B2E24">
                    <w:t xml:space="preserve"> my </w:t>
                  </w:r>
                  <w:r w:rsidR="00D875BB">
                    <w:t>skill</w:t>
                  </w:r>
                  <w:r w:rsidR="00A3591C">
                    <w:t xml:space="preserve"> and</w:t>
                  </w:r>
                  <w:r w:rsidR="00920B9B">
                    <w:t xml:space="preserve"> bec</w:t>
                  </w:r>
                  <w:r w:rsidR="00420053">
                    <w:t>a</w:t>
                  </w:r>
                  <w:r w:rsidR="00920B9B">
                    <w:t>me more competent</w:t>
                  </w:r>
                  <w:r w:rsidR="007C5B31">
                    <w:t>,</w:t>
                  </w:r>
                  <w:r w:rsidR="00387EA6">
                    <w:t xml:space="preserve"> </w:t>
                  </w:r>
                  <w:r w:rsidR="00420053">
                    <w:t xml:space="preserve">my passion in </w:t>
                  </w:r>
                  <w:r w:rsidR="00387EA6">
                    <w:t xml:space="preserve">building </w:t>
                  </w:r>
                  <w:r w:rsidR="00A54F46">
                    <w:t xml:space="preserve">quality, scalable </w:t>
                  </w:r>
                  <w:r w:rsidR="00387EA6">
                    <w:t>software product</w:t>
                  </w:r>
                  <w:r w:rsidR="00BD4DD9">
                    <w:t>s</w:t>
                  </w:r>
                  <w:r w:rsidR="00F75D7A">
                    <w:t xml:space="preserve"> also</w:t>
                  </w:r>
                  <w:r w:rsidR="00645271">
                    <w:t xml:space="preserve"> developed</w:t>
                  </w:r>
                  <w:r w:rsidR="00BD4DD9">
                    <w:t xml:space="preserve">, </w:t>
                  </w:r>
                  <w:r w:rsidR="00E45019">
                    <w:t>so I decided to do something useful with my newly-acquired skillset</w:t>
                  </w:r>
                  <w:r w:rsidR="00E76D11">
                    <w:t xml:space="preserve">. </w:t>
                  </w:r>
                  <w:r w:rsidR="00277EC9">
                    <w:t xml:space="preserve">Thus, I started </w:t>
                  </w:r>
                  <w:r w:rsidR="00F75D7A">
                    <w:t xml:space="preserve">a </w:t>
                  </w:r>
                  <w:r w:rsidR="00277EC9">
                    <w:t>Chrome extension project</w:t>
                  </w:r>
                  <w:r w:rsidR="00876E8B">
                    <w:t xml:space="preserve"> last year</w:t>
                  </w:r>
                  <w:r w:rsidR="00277EC9">
                    <w:t>, and I invited my friends</w:t>
                  </w:r>
                  <w:r w:rsidR="00876E8B">
                    <w:t xml:space="preserve"> to work on it with me.</w:t>
                  </w:r>
                  <w:r w:rsidR="00D44C47">
                    <w:t xml:space="preserve"> I</w:t>
                  </w:r>
                  <w:r w:rsidR="00876E8B">
                    <w:t xml:space="preserve"> </w:t>
                  </w:r>
                  <w:r w:rsidR="00CD42BE">
                    <w:t xml:space="preserve">found </w:t>
                  </w:r>
                  <w:r w:rsidR="00A35C83">
                    <w:t xml:space="preserve">out </w:t>
                  </w:r>
                  <w:r w:rsidR="00CD42BE">
                    <w:t xml:space="preserve">that </w:t>
                  </w:r>
                  <w:r w:rsidR="00270ADD">
                    <w:t>I</w:t>
                  </w:r>
                  <w:r w:rsidR="00876E8B">
                    <w:t xml:space="preserve"> a</w:t>
                  </w:r>
                  <w:r w:rsidR="00A35C83">
                    <w:t>m</w:t>
                  </w:r>
                  <w:r w:rsidR="00270ADD">
                    <w:t xml:space="preserve"> </w:t>
                  </w:r>
                  <w:r w:rsidR="00CD42BE">
                    <w:t>really</w:t>
                  </w:r>
                  <w:r w:rsidR="00A35C83">
                    <w:t xml:space="preserve"> fond of</w:t>
                  </w:r>
                  <w:r w:rsidR="00CD42BE">
                    <w:t xml:space="preserve"> </w:t>
                  </w:r>
                  <w:r w:rsidR="00270ADD">
                    <w:t xml:space="preserve">building </w:t>
                  </w:r>
                  <w:r w:rsidR="00A35C83">
                    <w:t>software with others</w:t>
                  </w:r>
                  <w:r w:rsidR="00CD42BE">
                    <w:t xml:space="preserve">, </w:t>
                  </w:r>
                  <w:r w:rsidR="0084333F">
                    <w:t xml:space="preserve">demonstrated </w:t>
                  </w:r>
                  <w:r w:rsidR="00620EEA">
                    <w:t xml:space="preserve">in </w:t>
                  </w:r>
                  <w:r w:rsidR="00BD5DB5">
                    <w:t>VideoNail</w:t>
                  </w:r>
                  <w:r w:rsidR="0077172B">
                    <w:t>, which is</w:t>
                  </w:r>
                  <w:r w:rsidR="0046611C">
                    <w:t xml:space="preserve"> rated 4.5 stars with 1</w:t>
                  </w:r>
                  <w:r w:rsidR="0077172B">
                    <w:t>70</w:t>
                  </w:r>
                  <w:r w:rsidR="0046611C">
                    <w:t>+ users as of May 8, 2018</w:t>
                  </w:r>
                  <w:r w:rsidR="0077172B">
                    <w:t xml:space="preserve">, </w:t>
                  </w:r>
                  <w:r w:rsidR="00BD5DB5">
                    <w:t xml:space="preserve">that me and my friends </w:t>
                  </w:r>
                  <w:r w:rsidR="0077172B">
                    <w:t>worked on</w:t>
                  </w:r>
                  <w:r w:rsidR="00553009">
                    <w:t xml:space="preserve"> last term</w:t>
                  </w:r>
                  <w:r w:rsidR="0040517C">
                    <w:t>.</w:t>
                  </w:r>
                  <w:r w:rsidR="002D39E0">
                    <w:t xml:space="preserve"> </w:t>
                  </w:r>
                </w:p>
                <w:p w14:paraId="7C7A01C9" w14:textId="3AB61B4D" w:rsidR="00CF5D57" w:rsidRDefault="002D39E0" w:rsidP="00EE0418">
                  <w:r>
                    <w:t>I’m</w:t>
                  </w:r>
                  <w:r w:rsidR="0040517C">
                    <w:t xml:space="preserve"> </w:t>
                  </w:r>
                  <w:r w:rsidR="008B7F84">
                    <w:t xml:space="preserve">also interested in entrepreneurship, </w:t>
                  </w:r>
                  <w:r w:rsidR="00896307">
                    <w:t>and</w:t>
                  </w:r>
                  <w:r w:rsidR="0015353E">
                    <w:t xml:space="preserve"> I </w:t>
                  </w:r>
                  <w:r w:rsidR="0075499B">
                    <w:t>aspire</w:t>
                  </w:r>
                  <w:r w:rsidR="00896307">
                    <w:t xml:space="preserve"> to open my own business some day.</w:t>
                  </w:r>
                  <w:r w:rsidR="0075499B">
                    <w:t xml:space="preserve"> Therefore,</w:t>
                  </w:r>
                  <w:r w:rsidR="00896307">
                    <w:t xml:space="preserve"> I applied and</w:t>
                  </w:r>
                  <w:r w:rsidR="008B7F84">
                    <w:t xml:space="preserve"> was accepted to Velocity residence </w:t>
                  </w:r>
                  <w:r w:rsidR="00081F49">
                    <w:t>– a residence that foster</w:t>
                  </w:r>
                  <w:r w:rsidR="006879B4">
                    <w:t>ed</w:t>
                  </w:r>
                  <w:r w:rsidR="00081F49">
                    <w:t xml:space="preserve"> multiple</w:t>
                  </w:r>
                  <w:r w:rsidR="006879B4">
                    <w:t xml:space="preserve"> successful start</w:t>
                  </w:r>
                  <w:r w:rsidR="00375E65">
                    <w:t>ups such as Pebble</w:t>
                  </w:r>
                  <w:r w:rsidR="006B0C46">
                    <w:t xml:space="preserve">, Encircle, etc. - </w:t>
                  </w:r>
                  <w:r w:rsidR="00917B88">
                    <w:t>in Fall 2017</w:t>
                  </w:r>
                  <w:r w:rsidR="00BC3799">
                    <w:t xml:space="preserve"> term. D</w:t>
                  </w:r>
                  <w:r w:rsidR="00DD7B35">
                    <w:t>ue to my</w:t>
                  </w:r>
                  <w:r w:rsidR="00F47C18">
                    <w:t xml:space="preserve"> cont</w:t>
                  </w:r>
                  <w:bookmarkStart w:id="0" w:name="_GoBack"/>
                  <w:bookmarkEnd w:id="0"/>
                  <w:r w:rsidR="00F47C18">
                    <w:t xml:space="preserve">ribution and </w:t>
                  </w:r>
                  <w:r w:rsidR="00BC3799">
                    <w:t xml:space="preserve">active </w:t>
                  </w:r>
                  <w:r w:rsidR="00896307">
                    <w:t>participation</w:t>
                  </w:r>
                  <w:r w:rsidR="00BC3799">
                    <w:t xml:space="preserve">, </w:t>
                  </w:r>
                  <w:r w:rsidR="00FC3751">
                    <w:t xml:space="preserve">I was </w:t>
                  </w:r>
                  <w:r w:rsidR="007138F9">
                    <w:t>mentioned as one of the most active member</w:t>
                  </w:r>
                  <w:r w:rsidR="007614EB">
                    <w:t>s</w:t>
                  </w:r>
                  <w:r w:rsidR="00FC3751">
                    <w:t xml:space="preserve"> </w:t>
                  </w:r>
                  <w:r w:rsidR="00B2153F">
                    <w:t xml:space="preserve">in </w:t>
                  </w:r>
                  <w:r w:rsidR="00D875BB">
                    <w:t xml:space="preserve">Velocity </w:t>
                  </w:r>
                  <w:r w:rsidR="00BC3799">
                    <w:t>community</w:t>
                  </w:r>
                  <w:r w:rsidR="003E1898">
                    <w:t xml:space="preserve"> </w:t>
                  </w:r>
                  <w:r w:rsidR="00FC04D8">
                    <w:t xml:space="preserve">that term </w:t>
                  </w:r>
                  <w:r w:rsidR="003E1898">
                    <w:t xml:space="preserve">and was invited back </w:t>
                  </w:r>
                  <w:r w:rsidR="00553009">
                    <w:t xml:space="preserve">for </w:t>
                  </w:r>
                  <w:r w:rsidR="003E1898">
                    <w:t>this term</w:t>
                  </w:r>
                  <w:r w:rsidR="00605FC3">
                    <w:t xml:space="preserve">. For this term, I plan on pitching </w:t>
                  </w:r>
                  <w:r w:rsidR="000A5EB5">
                    <w:t xml:space="preserve">my idea </w:t>
                  </w:r>
                  <w:r w:rsidR="009B5D65">
                    <w:t>–</w:t>
                  </w:r>
                  <w:r w:rsidR="000A5EB5">
                    <w:t xml:space="preserve"> </w:t>
                  </w:r>
                  <w:r w:rsidR="009B5D65">
                    <w:t xml:space="preserve">a software product that gathers the necessary data about </w:t>
                  </w:r>
                  <w:r w:rsidR="006E594B">
                    <w:t>users and appl</w:t>
                  </w:r>
                  <w:r w:rsidR="00552B18">
                    <w:t>ies</w:t>
                  </w:r>
                  <w:r w:rsidR="006E594B">
                    <w:t xml:space="preserve"> </w:t>
                  </w:r>
                  <w:r w:rsidR="00450076">
                    <w:t xml:space="preserve">various </w:t>
                  </w:r>
                  <w:r w:rsidR="006E594B">
                    <w:t>machine learning techniques</w:t>
                  </w:r>
                  <w:r w:rsidR="00450076">
                    <w:t xml:space="preserve"> to </w:t>
                  </w:r>
                  <w:r w:rsidR="00BA57DC">
                    <w:t xml:space="preserve">find the optimal business partner, friend, or even date </w:t>
                  </w:r>
                  <w:r w:rsidR="00834A30">
                    <w:t>–</w:t>
                  </w:r>
                  <w:r w:rsidR="00BA57DC">
                    <w:t xml:space="preserve"> </w:t>
                  </w:r>
                  <w:r w:rsidR="00834A30">
                    <w:t xml:space="preserve">for a </w:t>
                  </w:r>
                  <w:r w:rsidR="00605FC3">
                    <w:t>25</w:t>
                  </w:r>
                  <w:r w:rsidR="000365A9">
                    <w:t xml:space="preserve">,000-dollar </w:t>
                  </w:r>
                  <w:r w:rsidR="00605FC3">
                    <w:t>prize</w:t>
                  </w:r>
                  <w:r w:rsidR="00834A30">
                    <w:t>. This requires a</w:t>
                  </w:r>
                  <w:r w:rsidR="005D2F01">
                    <w:t xml:space="preserve">dequate knowledge </w:t>
                  </w:r>
                  <w:r w:rsidR="00834A30">
                    <w:t xml:space="preserve">with regards to </w:t>
                  </w:r>
                  <w:r w:rsidR="006C69A0">
                    <w:t>pre-</w:t>
                  </w:r>
                  <w:r w:rsidR="00834A30">
                    <w:t>processing</w:t>
                  </w:r>
                  <w:r w:rsidR="000A4BD9">
                    <w:t xml:space="preserve"> the data</w:t>
                  </w:r>
                  <w:r w:rsidR="006C69A0">
                    <w:t xml:space="preserve"> prior to</w:t>
                  </w:r>
                  <w:r w:rsidR="001D6896">
                    <w:t xml:space="preserve"> </w:t>
                  </w:r>
                  <w:r w:rsidR="00956E24">
                    <w:t>choosing</w:t>
                  </w:r>
                  <w:r w:rsidR="001D6896">
                    <w:t xml:space="preserve"> </w:t>
                  </w:r>
                  <w:r w:rsidR="00956E24">
                    <w:t xml:space="preserve">appropriate </w:t>
                  </w:r>
                  <w:r w:rsidR="001D6896">
                    <w:t>machine learning models, and I</w:t>
                  </w:r>
                  <w:r w:rsidR="00956E24">
                    <w:t xml:space="preserve"> am confident </w:t>
                  </w:r>
                  <w:r w:rsidR="001D6896">
                    <w:t xml:space="preserve">that I have </w:t>
                  </w:r>
                  <w:r w:rsidR="005D2F01">
                    <w:t>the skillset</w:t>
                  </w:r>
                  <w:r w:rsidR="00BA3344">
                    <w:t xml:space="preserve"> to achieve this task</w:t>
                  </w:r>
                  <w:r w:rsidR="001D6896">
                    <w:t>.</w:t>
                  </w:r>
                </w:p>
                <w:p w14:paraId="53618F9D" w14:textId="12BC649F" w:rsidR="002E3A8F" w:rsidRDefault="002E3A8F" w:rsidP="002E3A8F">
                  <w:r>
                    <w:t>I hope that it will further your insight as to why I should be considered fo</w:t>
                  </w:r>
                  <w:r w:rsidR="00FB6AE1">
                    <w:t>r Software Engineering (Data) Intern position</w:t>
                  </w:r>
                  <w:r>
                    <w:t>. I look forward to speaking to you in person, and I truly appreciate your time and effort.</w:t>
                  </w:r>
                </w:p>
                <w:p w14:paraId="42FEF0C6" w14:textId="77777777" w:rsidR="002E3A8F" w:rsidRDefault="00645271" w:rsidP="002E3A8F"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6BE696DE7FCF444C98E24981FC9E0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p w14:paraId="1CA864C8" w14:textId="4967B791" w:rsidR="00ED349C" w:rsidRPr="002E3A8F" w:rsidRDefault="00645271" w:rsidP="002E3A8F">
                  <w:sdt>
                    <w:sdtPr>
                      <w:alias w:val="Your Name:"/>
                      <w:tag w:val="Your Name:"/>
                      <w:id w:val="773287407"/>
                      <w:placeholder>
                        <w:docPart w:val="E97452614F7743739D2D7C40E5E9460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2E3A8F">
                        <w:t>Phat D. Tran</w:t>
                      </w:r>
                    </w:sdtContent>
                  </w:sdt>
                </w:p>
              </w:tc>
            </w:tr>
          </w:tbl>
          <w:p w14:paraId="3E417D38" w14:textId="77777777" w:rsidR="00E62D09" w:rsidRPr="005152F2" w:rsidRDefault="00E62D09" w:rsidP="0009079F"/>
        </w:tc>
      </w:tr>
    </w:tbl>
    <w:p w14:paraId="44285321" w14:textId="63C0DE85" w:rsidR="002E3A8F" w:rsidRDefault="002E3A8F" w:rsidP="002E3A8F">
      <w:pPr>
        <w:pStyle w:val="NoSpacing"/>
      </w:pPr>
    </w:p>
    <w:sectPr w:rsidR="002E3A8F" w:rsidSect="004416A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9872E" w14:textId="77777777" w:rsidR="009B65C4" w:rsidRDefault="009B65C4" w:rsidP="005E79E1">
      <w:pPr>
        <w:spacing w:after="0" w:line="240" w:lineRule="auto"/>
      </w:pPr>
      <w:r>
        <w:separator/>
      </w:r>
    </w:p>
  </w:endnote>
  <w:endnote w:type="continuationSeparator" w:id="0">
    <w:p w14:paraId="20F6F07C" w14:textId="77777777" w:rsidR="009B65C4" w:rsidRDefault="009B65C4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360B9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A8F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77FAF98" wp14:editId="1880291F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mo="http://schemas.microsoft.com/office/mac/office/2008/main" xmlns:mv="urn:schemas-microsoft-com:mac:vml">
              <w:pict>
                <v:group w14:anchorId="1C9CFF00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E627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4313A4A" wp14:editId="5F9604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5CD91548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7D40" w14:textId="77777777" w:rsidR="009B65C4" w:rsidRDefault="009B65C4" w:rsidP="005E79E1">
      <w:pPr>
        <w:spacing w:after="0" w:line="240" w:lineRule="auto"/>
      </w:pPr>
      <w:r>
        <w:separator/>
      </w:r>
    </w:p>
  </w:footnote>
  <w:footnote w:type="continuationSeparator" w:id="0">
    <w:p w14:paraId="599B5814" w14:textId="77777777" w:rsidR="009B65C4" w:rsidRDefault="009B65C4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770B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B174AA" wp14:editId="75D56B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3585CC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F323A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7B64802" wp14:editId="76F51B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27DBF2E3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F4"/>
    <w:rsid w:val="000365A9"/>
    <w:rsid w:val="00041840"/>
    <w:rsid w:val="000509C9"/>
    <w:rsid w:val="00065295"/>
    <w:rsid w:val="00080484"/>
    <w:rsid w:val="00081F49"/>
    <w:rsid w:val="00087030"/>
    <w:rsid w:val="000A4BD9"/>
    <w:rsid w:val="000A546B"/>
    <w:rsid w:val="000A5EB5"/>
    <w:rsid w:val="000B3CFF"/>
    <w:rsid w:val="000C7EE8"/>
    <w:rsid w:val="000E19D8"/>
    <w:rsid w:val="000E51D4"/>
    <w:rsid w:val="00143E96"/>
    <w:rsid w:val="0015353E"/>
    <w:rsid w:val="001A183F"/>
    <w:rsid w:val="001A2C9E"/>
    <w:rsid w:val="001B53E7"/>
    <w:rsid w:val="001D6896"/>
    <w:rsid w:val="001F77BA"/>
    <w:rsid w:val="0021102C"/>
    <w:rsid w:val="00211AD0"/>
    <w:rsid w:val="00253B9D"/>
    <w:rsid w:val="00270ADD"/>
    <w:rsid w:val="00277EC9"/>
    <w:rsid w:val="00282456"/>
    <w:rsid w:val="00293B83"/>
    <w:rsid w:val="002A4640"/>
    <w:rsid w:val="002A631B"/>
    <w:rsid w:val="002B444C"/>
    <w:rsid w:val="002D39E0"/>
    <w:rsid w:val="002E3A8F"/>
    <w:rsid w:val="00333E8E"/>
    <w:rsid w:val="003622C3"/>
    <w:rsid w:val="00375E65"/>
    <w:rsid w:val="0038539E"/>
    <w:rsid w:val="00387EA6"/>
    <w:rsid w:val="003E1898"/>
    <w:rsid w:val="003E6F0C"/>
    <w:rsid w:val="0040517C"/>
    <w:rsid w:val="004066F4"/>
    <w:rsid w:val="00420053"/>
    <w:rsid w:val="0042387E"/>
    <w:rsid w:val="004242EC"/>
    <w:rsid w:val="0042691C"/>
    <w:rsid w:val="004416AD"/>
    <w:rsid w:val="00450076"/>
    <w:rsid w:val="0046611C"/>
    <w:rsid w:val="00466CB1"/>
    <w:rsid w:val="004B0464"/>
    <w:rsid w:val="004E4B02"/>
    <w:rsid w:val="005052F3"/>
    <w:rsid w:val="005068CC"/>
    <w:rsid w:val="00541031"/>
    <w:rsid w:val="00552B18"/>
    <w:rsid w:val="00553009"/>
    <w:rsid w:val="0059574A"/>
    <w:rsid w:val="005B2E24"/>
    <w:rsid w:val="005D2F01"/>
    <w:rsid w:val="005D7265"/>
    <w:rsid w:val="005E79E1"/>
    <w:rsid w:val="00605FC3"/>
    <w:rsid w:val="0062007E"/>
    <w:rsid w:val="00620EEA"/>
    <w:rsid w:val="00626925"/>
    <w:rsid w:val="00645271"/>
    <w:rsid w:val="006879B4"/>
    <w:rsid w:val="006A3CE7"/>
    <w:rsid w:val="006B0C46"/>
    <w:rsid w:val="006C69A0"/>
    <w:rsid w:val="006E594B"/>
    <w:rsid w:val="0070673F"/>
    <w:rsid w:val="007138F9"/>
    <w:rsid w:val="0075499B"/>
    <w:rsid w:val="007614EB"/>
    <w:rsid w:val="007666A3"/>
    <w:rsid w:val="0077172B"/>
    <w:rsid w:val="007C5B31"/>
    <w:rsid w:val="00834A30"/>
    <w:rsid w:val="0084333F"/>
    <w:rsid w:val="00855D89"/>
    <w:rsid w:val="00874B34"/>
    <w:rsid w:val="00876E8B"/>
    <w:rsid w:val="0087743C"/>
    <w:rsid w:val="00896307"/>
    <w:rsid w:val="008A188A"/>
    <w:rsid w:val="008B7F84"/>
    <w:rsid w:val="008F2514"/>
    <w:rsid w:val="00917B88"/>
    <w:rsid w:val="00920B9B"/>
    <w:rsid w:val="00946595"/>
    <w:rsid w:val="00956E24"/>
    <w:rsid w:val="0097510A"/>
    <w:rsid w:val="00991A76"/>
    <w:rsid w:val="009A3E97"/>
    <w:rsid w:val="009B5D65"/>
    <w:rsid w:val="009B65C4"/>
    <w:rsid w:val="009E60E1"/>
    <w:rsid w:val="00A3591C"/>
    <w:rsid w:val="00A35C83"/>
    <w:rsid w:val="00A54F46"/>
    <w:rsid w:val="00A56D1A"/>
    <w:rsid w:val="00A677C8"/>
    <w:rsid w:val="00AA2C4A"/>
    <w:rsid w:val="00AA32FD"/>
    <w:rsid w:val="00AB1C79"/>
    <w:rsid w:val="00AC5202"/>
    <w:rsid w:val="00B14BB6"/>
    <w:rsid w:val="00B2153F"/>
    <w:rsid w:val="00B42FAB"/>
    <w:rsid w:val="00B67CDA"/>
    <w:rsid w:val="00BA3344"/>
    <w:rsid w:val="00BA57DC"/>
    <w:rsid w:val="00BC2A58"/>
    <w:rsid w:val="00BC3799"/>
    <w:rsid w:val="00BD4DD9"/>
    <w:rsid w:val="00BD5DB5"/>
    <w:rsid w:val="00C03D50"/>
    <w:rsid w:val="00C3650F"/>
    <w:rsid w:val="00CD42BE"/>
    <w:rsid w:val="00CF36D2"/>
    <w:rsid w:val="00CF5D57"/>
    <w:rsid w:val="00D228A6"/>
    <w:rsid w:val="00D44C47"/>
    <w:rsid w:val="00D67660"/>
    <w:rsid w:val="00D875BB"/>
    <w:rsid w:val="00DD4734"/>
    <w:rsid w:val="00DD7B35"/>
    <w:rsid w:val="00E148D4"/>
    <w:rsid w:val="00E22177"/>
    <w:rsid w:val="00E45019"/>
    <w:rsid w:val="00E52ADE"/>
    <w:rsid w:val="00E62D09"/>
    <w:rsid w:val="00E75AAD"/>
    <w:rsid w:val="00E76D11"/>
    <w:rsid w:val="00E84381"/>
    <w:rsid w:val="00E97544"/>
    <w:rsid w:val="00EA2BF7"/>
    <w:rsid w:val="00EA7824"/>
    <w:rsid w:val="00ED349C"/>
    <w:rsid w:val="00EE0418"/>
    <w:rsid w:val="00EF75A3"/>
    <w:rsid w:val="00F2556B"/>
    <w:rsid w:val="00F31E8E"/>
    <w:rsid w:val="00F33A17"/>
    <w:rsid w:val="00F47C18"/>
    <w:rsid w:val="00F75D7A"/>
    <w:rsid w:val="00F9776E"/>
    <w:rsid w:val="00FB6AE1"/>
    <w:rsid w:val="00FC04D8"/>
    <w:rsid w:val="00FC3751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268AF0"/>
  <w15:chartTrackingRefBased/>
  <w15:docId w15:val="{A2A74767-01CD-4ABD-BC9D-36338824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6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hatd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CE9C44561F4A77A8D4F1E40B203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08D5-C560-4702-AFE2-66D0C0B8C066}"/>
      </w:docPartPr>
      <w:docPartBody>
        <w:p w:rsidR="00643BC0" w:rsidRDefault="00CD49A3">
          <w:pPr>
            <w:pStyle w:val="A5CE9C44561F4A77A8D4F1E40B2037E2"/>
          </w:pPr>
          <w:r w:rsidRPr="005152F2">
            <w:t>Your Name</w:t>
          </w:r>
        </w:p>
      </w:docPartBody>
    </w:docPart>
    <w:docPart>
      <w:docPartPr>
        <w:name w:val="6BE696DE7FCF444C98E24981FC9E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8B39-03C6-4B24-AD12-3144CC00D27D}"/>
      </w:docPartPr>
      <w:docPartBody>
        <w:p w:rsidR="00643BC0" w:rsidRDefault="00CD49A3">
          <w:pPr>
            <w:pStyle w:val="6BE696DE7FCF444C98E24981FC9E0269"/>
          </w:pPr>
          <w:r>
            <w:t>Sincerely</w:t>
          </w:r>
        </w:p>
      </w:docPartBody>
    </w:docPart>
    <w:docPart>
      <w:docPartPr>
        <w:name w:val="E97452614F7743739D2D7C40E5E94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D85A-FFEF-4BDB-828F-F040608B08A9}"/>
      </w:docPartPr>
      <w:docPartBody>
        <w:p w:rsidR="00643BC0" w:rsidRDefault="00CD49A3">
          <w:pPr>
            <w:pStyle w:val="E97452614F7743739D2D7C40E5E9460C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A3"/>
    <w:rsid w:val="0051332A"/>
    <w:rsid w:val="00643BC0"/>
    <w:rsid w:val="00732031"/>
    <w:rsid w:val="00746095"/>
    <w:rsid w:val="00890B7B"/>
    <w:rsid w:val="00C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E9C44561F4A77A8D4F1E40B2037E2">
    <w:name w:val="A5CE9C44561F4A77A8D4F1E40B2037E2"/>
  </w:style>
  <w:style w:type="paragraph" w:customStyle="1" w:styleId="E3D96E284EA14144BAE5A988DBB86E8D">
    <w:name w:val="E3D96E284EA14144BAE5A988DBB86E8D"/>
  </w:style>
  <w:style w:type="paragraph" w:customStyle="1" w:styleId="46868AA93AE54701B9B0BF8753D74395">
    <w:name w:val="46868AA93AE54701B9B0BF8753D74395"/>
  </w:style>
  <w:style w:type="paragraph" w:customStyle="1" w:styleId="1A8BCC0906AD4B8EB8BF80DE8E5D49B1">
    <w:name w:val="1A8BCC0906AD4B8EB8BF80DE8E5D49B1"/>
  </w:style>
  <w:style w:type="paragraph" w:customStyle="1" w:styleId="17C06115902F47DEB362F771BBBF4106">
    <w:name w:val="17C06115902F47DEB362F771BBBF4106"/>
  </w:style>
  <w:style w:type="paragraph" w:customStyle="1" w:styleId="330C6D81E23D4E5EA9F3BB0D795D93A9">
    <w:name w:val="330C6D81E23D4E5EA9F3BB0D795D93A9"/>
  </w:style>
  <w:style w:type="paragraph" w:customStyle="1" w:styleId="2D9B2124232446EF8D6DB5D6F846A4E3">
    <w:name w:val="2D9B2124232446EF8D6DB5D6F846A4E3"/>
  </w:style>
  <w:style w:type="paragraph" w:customStyle="1" w:styleId="43EAD469FDA146DA951683CB100F15A8">
    <w:name w:val="43EAD469FDA146DA951683CB100F15A8"/>
  </w:style>
  <w:style w:type="paragraph" w:customStyle="1" w:styleId="D06F8458680E42829C029F616099B952">
    <w:name w:val="D06F8458680E42829C029F616099B952"/>
  </w:style>
  <w:style w:type="paragraph" w:customStyle="1" w:styleId="6BE696DE7FCF444C98E24981FC9E0269">
    <w:name w:val="6BE696DE7FCF444C98E24981FC9E0269"/>
  </w:style>
  <w:style w:type="paragraph" w:customStyle="1" w:styleId="E97452614F7743739D2D7C40E5E9460C">
    <w:name w:val="E97452614F7743739D2D7C40E5E94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Creative%20cover%20letter,%20designed%20by%20MOO.dotx</Template>
  <TotalTime>486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manager</dc:subject>
  <dc:creator>Phat D. Tran</dc:creator>
  <cp:keywords/>
  <dc:description/>
  <cp:lastModifiedBy>Phat Dai Tran</cp:lastModifiedBy>
  <cp:revision>114</cp:revision>
  <dcterms:created xsi:type="dcterms:W3CDTF">2017-09-09T18:16:00Z</dcterms:created>
  <dcterms:modified xsi:type="dcterms:W3CDTF">2018-05-09T00:37:00Z</dcterms:modified>
</cp:coreProperties>
</file>