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14:paraId="716DB4BF" w14:textId="77777777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A5CE9C44561F4A77A8D4F1E40B2037E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21A80A9" w14:textId="77777777" w:rsidR="00ED349C" w:rsidRPr="005152F2" w:rsidRDefault="00466CB1" w:rsidP="0009079F">
                <w:pPr>
                  <w:pStyle w:val="Heading1"/>
                </w:pPr>
                <w:r>
                  <w:t>Phat D.</w:t>
                </w:r>
                <w:r w:rsidR="004066F4">
                  <w:t xml:space="preserve"> Tran</w:t>
                </w:r>
              </w:p>
            </w:sdtContent>
          </w:sdt>
          <w:tbl>
            <w:tblPr>
              <w:tblW w:w="3024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4"/>
            </w:tblGrid>
            <w:tr w:rsidR="00E62D09" w:rsidRPr="005152F2" w14:paraId="06A38E7F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DC69735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4127E1B" wp14:editId="647CC007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            <w:pict>
                          <v:group w14:anchorId="6E415BEF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B1&#10;mroWIhQAAEJyAAAOAAAAAAAAAAAAAAAAAC4CAABkcnMvZTJvRG9jLnhtbFBLAQItABQABgAIAAAA&#10;IQBoRxvQ2AAAAAMBAAAPAAAAAAAAAAAAAAAAAHwWAABkcnMvZG93bnJldi54bWxQSwUGAAAAAAQA&#10;BADzAAAAgRcAAAAA&#10;">
                            <v:shape id="Freeform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11356229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B9E4121" w14:textId="77777777" w:rsidR="00E62D09" w:rsidRDefault="00466CB1" w:rsidP="00466CB1">
                  <w:pPr>
                    <w:pStyle w:val="Heading3"/>
                  </w:pPr>
                  <w:r>
                    <w:t>pdtran@edu.uwaterloo.ca</w:t>
                  </w:r>
                </w:p>
              </w:tc>
            </w:tr>
            <w:tr w:rsidR="00E62D09" w:rsidRPr="005152F2" w14:paraId="4AD98F0F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8038A33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0DFADCD" wp14:editId="401B6278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            <w:pict>
                          <v:group w14:anchorId="3D5B6E64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JrKMuZbJQAA0t4AAA4AAAAAAAAAAAAAAAAALgIAAGRycy9lMm9E&#10;b2MueG1sUEsBAi0AFAAGAAgAAAAhAGhHG9DYAAAAAwEAAA8AAAAAAAAAAAAAAAAAtScAAGRycy9k&#10;b3ducmV2LnhtbFBLBQYAAAAABAAEAPMAAAC6KAAAAAA=&#10;">
                            <v:shape id="Freeform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40B14FF0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75205B3" w14:textId="77777777" w:rsidR="00E62D09" w:rsidRDefault="004066F4" w:rsidP="004066F4">
                  <w:pPr>
                    <w:pStyle w:val="Heading3"/>
                  </w:pPr>
                  <w:r>
                    <w:t>(647) 607 – 4207</w:t>
                  </w:r>
                </w:p>
              </w:tc>
            </w:tr>
            <w:tr w:rsidR="00E62D09" w:rsidRPr="005152F2" w14:paraId="5B23B733" w14:textId="77777777" w:rsidTr="00466CB1">
              <w:tc>
                <w:tcPr>
                  <w:tcW w:w="3024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6D546E98" w14:textId="77777777" w:rsidR="00E62D09" w:rsidRPr="00441EB9" w:rsidRDefault="00466CB1" w:rsidP="004066F4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1101 - </w:t>
                  </w:r>
                  <w:r w:rsidR="004066F4">
                    <w:rPr>
                      <w:rFonts w:asciiTheme="minorHAnsi" w:eastAsiaTheme="minorHAnsi" w:hAnsiTheme="minorHAnsi" w:cstheme="minorBidi"/>
                      <w:szCs w:val="18"/>
                    </w:rPr>
                    <w:t>388 Prince of wales dr</w:t>
                  </w: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IVE</w:t>
                  </w:r>
                  <w:r w:rsidR="004066F4">
                    <w:rPr>
                      <w:rFonts w:asciiTheme="minorHAnsi" w:eastAsiaTheme="minorHAnsi" w:hAnsiTheme="minorHAnsi" w:cstheme="minorBidi"/>
                      <w:szCs w:val="18"/>
                    </w:rPr>
                    <w:t>, mississauga, on l5b 0a1</w:t>
                  </w:r>
                </w:p>
              </w:tc>
            </w:tr>
          </w:tbl>
          <w:p w14:paraId="043814A5" w14:textId="77777777" w:rsidR="00E62D09" w:rsidRPr="005152F2" w:rsidRDefault="00E62D09" w:rsidP="0009079F"/>
        </w:tc>
        <w:tc>
          <w:tcPr>
            <w:tcW w:w="723" w:type="dxa"/>
          </w:tcPr>
          <w:p w14:paraId="767CADBE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14:paraId="032F078E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8224DE2" w14:textId="210FFD0B" w:rsidR="00E62D09" w:rsidRPr="00A31761" w:rsidRDefault="00F329A4" w:rsidP="0009079F">
                  <w:pPr>
                    <w:pStyle w:val="Heading2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alias w:val="Recipient Name:"/>
                      <w:tag w:val="Recipient Name:"/>
                      <w:id w:val="-856427655"/>
                      <w:placeholder>
                        <w:docPart w:val="17C06115902F47DEB362F771BBBF410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45439" w:rsidRPr="00A31761">
                        <w:rPr>
                          <w:sz w:val="22"/>
                          <w:szCs w:val="22"/>
                        </w:rPr>
                        <w:t>Hiring Manager</w:t>
                      </w:r>
                    </w:sdtContent>
                  </w:sdt>
                </w:p>
                <w:p w14:paraId="47129451" w14:textId="4B8B273D" w:rsidR="004066F4" w:rsidRPr="00A31761" w:rsidRDefault="009F0A1B" w:rsidP="0009079F">
                  <w:pPr>
                    <w:pStyle w:val="Heading2"/>
                    <w:rPr>
                      <w:sz w:val="22"/>
                      <w:szCs w:val="22"/>
                    </w:rPr>
                  </w:pPr>
                  <w:r w:rsidRPr="00A31761">
                    <w:rPr>
                      <w:sz w:val="22"/>
                      <w:szCs w:val="22"/>
                    </w:rPr>
                    <w:t>CIBC</w:t>
                  </w:r>
                </w:p>
                <w:p w14:paraId="1DD59764" w14:textId="41F8B329" w:rsidR="00E52ADE" w:rsidRPr="00A31761" w:rsidRDefault="008F7DFC" w:rsidP="00E52ADE">
                  <w:pPr>
                    <w:pStyle w:val="Heading2"/>
                    <w:rPr>
                      <w:sz w:val="22"/>
                      <w:szCs w:val="22"/>
                    </w:rPr>
                  </w:pPr>
                  <w:r w:rsidRPr="00A31761">
                    <w:rPr>
                      <w:sz w:val="22"/>
                      <w:szCs w:val="22"/>
                    </w:rPr>
                    <w:t>101 college street,</w:t>
                  </w:r>
                </w:p>
                <w:p w14:paraId="088D3A87" w14:textId="375CF869" w:rsidR="00E52ADE" w:rsidRPr="00A31761" w:rsidRDefault="008F7DFC" w:rsidP="00E52ADE">
                  <w:pPr>
                    <w:pStyle w:val="Heading2"/>
                    <w:rPr>
                      <w:sz w:val="22"/>
                      <w:szCs w:val="22"/>
                    </w:rPr>
                  </w:pPr>
                  <w:r w:rsidRPr="00A31761">
                    <w:rPr>
                      <w:sz w:val="22"/>
                      <w:szCs w:val="22"/>
                    </w:rPr>
                    <w:t>toronto</w:t>
                  </w:r>
                  <w:r w:rsidR="00E52ADE" w:rsidRPr="00A31761">
                    <w:rPr>
                      <w:sz w:val="22"/>
                      <w:szCs w:val="22"/>
                    </w:rPr>
                    <w:t>, on, canada</w:t>
                  </w:r>
                </w:p>
                <w:p w14:paraId="4A7D2865" w14:textId="1E31D9FD" w:rsidR="00E52ADE" w:rsidRPr="00A31761" w:rsidRDefault="00BE484D" w:rsidP="00E52ADE">
                  <w:pPr>
                    <w:pStyle w:val="Heading2"/>
                    <w:rPr>
                      <w:sz w:val="22"/>
                      <w:szCs w:val="22"/>
                    </w:rPr>
                  </w:pPr>
                  <w:r w:rsidRPr="00A31761">
                    <w:rPr>
                      <w:sz w:val="22"/>
                      <w:szCs w:val="22"/>
                    </w:rPr>
                    <w:t>M5G 1L7</w:t>
                  </w:r>
                </w:p>
                <w:p w14:paraId="1BE064DE" w14:textId="72340AD2" w:rsidR="00E62D09" w:rsidRDefault="00BC2A58" w:rsidP="00BC2A58">
                  <w:pPr>
                    <w:pStyle w:val="Salutation"/>
                  </w:pPr>
                  <w: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43EAD469FDA146DA951683CB100F15A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45439">
                        <w:t>Hiring M</w:t>
                      </w:r>
                      <w:r w:rsidR="002A631B">
                        <w:t>anager</w:t>
                      </w:r>
                    </w:sdtContent>
                  </w:sdt>
                  <w:r>
                    <w:t>,</w:t>
                  </w:r>
                </w:p>
                <w:p w14:paraId="1FBE555D" w14:textId="5BB70BF0" w:rsidR="00884E0A" w:rsidRDefault="00906573" w:rsidP="00FA6245">
                  <w:r>
                    <w:t xml:space="preserve">I’m </w:t>
                  </w:r>
                  <w:r w:rsidR="00645439">
                    <w:t xml:space="preserve">writing to express my interest in </w:t>
                  </w:r>
                  <w:r w:rsidR="00964B68">
                    <w:t>the Innovation Engineering</w:t>
                  </w:r>
                  <w:r w:rsidR="00645439">
                    <w:t xml:space="preserve"> position at </w:t>
                  </w:r>
                  <w:r w:rsidR="00964B68">
                    <w:t>CIBC.</w:t>
                  </w:r>
                  <w:r w:rsidR="001009E1">
                    <w:t xml:space="preserve"> </w:t>
                  </w:r>
                  <w:r w:rsidR="00EF03D1">
                    <w:t xml:space="preserve">I believe I possess the necessary qualities </w:t>
                  </w:r>
                  <w:r w:rsidR="00B247D7">
                    <w:t xml:space="preserve">to </w:t>
                  </w:r>
                  <w:r w:rsidR="00FA3394">
                    <w:t>contribute</w:t>
                  </w:r>
                  <w:r w:rsidR="00EF03D1">
                    <w:t xml:space="preserve"> </w:t>
                  </w:r>
                  <w:r w:rsidR="001009E1">
                    <w:t>to CIBC Live Lab</w:t>
                  </w:r>
                  <w:r w:rsidR="00474DF9">
                    <w:t>s</w:t>
                  </w:r>
                  <w:r w:rsidR="00E87FF9">
                    <w:t>’</w:t>
                  </w:r>
                  <w:r w:rsidR="00EF03D1">
                    <w:t xml:space="preserve"> projects</w:t>
                  </w:r>
                  <w:r w:rsidR="00474DF9">
                    <w:t>.</w:t>
                  </w:r>
                </w:p>
                <w:p w14:paraId="7F37136F" w14:textId="2685FA43" w:rsidR="00BB24E7" w:rsidRDefault="00474DF9" w:rsidP="00474DF9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A31761">
                    <w:rPr>
                      <w:i/>
                    </w:rPr>
                    <w:t>Persistency in delivering results with strict deadlines</w:t>
                  </w:r>
                  <w:r>
                    <w:t xml:space="preserve"> – </w:t>
                  </w:r>
                  <w:r w:rsidR="00555C9F">
                    <w:t>My objective for the</w:t>
                  </w:r>
                  <w:r w:rsidR="00906573">
                    <w:t xml:space="preserve"> </w:t>
                  </w:r>
                  <w:r w:rsidR="00BD03E2">
                    <w:t xml:space="preserve">Hack </w:t>
                  </w:r>
                  <w:r w:rsidR="00BB24E7">
                    <w:t>the</w:t>
                  </w:r>
                  <w:r w:rsidR="00BD03E2">
                    <w:t xml:space="preserve"> North this year</w:t>
                  </w:r>
                  <w:r w:rsidR="00555C9F">
                    <w:t xml:space="preserve"> was to build a mobile </w:t>
                  </w:r>
                  <w:r>
                    <w:t xml:space="preserve">app that would connect to Pebble Watch to track </w:t>
                  </w:r>
                  <w:r w:rsidR="00BB24E7">
                    <w:t>shot-taking motion and</w:t>
                  </w:r>
                  <w:r w:rsidR="000A037C">
                    <w:t xml:space="preserve"> call</w:t>
                  </w:r>
                  <w:r w:rsidR="00BD03E2">
                    <w:t xml:space="preserve"> an Uber when </w:t>
                  </w:r>
                  <w:r>
                    <w:t xml:space="preserve">the </w:t>
                  </w:r>
                  <w:r w:rsidR="00BD03E2">
                    <w:t>use</w:t>
                  </w:r>
                  <w:r>
                    <w:t xml:space="preserve">r </w:t>
                  </w:r>
                  <w:r w:rsidR="00B247D7">
                    <w:t xml:space="preserve">appeared to have </w:t>
                  </w:r>
                  <w:r>
                    <w:t>consumed</w:t>
                  </w:r>
                  <w:r w:rsidR="00BB24E7">
                    <w:t xml:space="preserve"> alcohol too quickly. </w:t>
                  </w:r>
                  <w:r w:rsidR="001C2F17">
                    <w:t>The original plan</w:t>
                  </w:r>
                  <w:r w:rsidR="00EF03D1">
                    <w:t xml:space="preserve"> was to build an iOS companion app</w:t>
                  </w:r>
                  <w:r w:rsidR="001C2F17">
                    <w:t xml:space="preserve">. </w:t>
                  </w:r>
                  <w:r>
                    <w:t>Unfortunately</w:t>
                  </w:r>
                  <w:r w:rsidR="006D3CF0">
                    <w:t xml:space="preserve">, </w:t>
                  </w:r>
                  <w:r w:rsidR="009C5643">
                    <w:t xml:space="preserve">an unexpected issue </w:t>
                  </w:r>
                  <w:r w:rsidR="00EF03D1">
                    <w:t xml:space="preserve">arose </w:t>
                  </w:r>
                  <w:r w:rsidR="001C2F17">
                    <w:t xml:space="preserve">six hours before submission deadline </w:t>
                  </w:r>
                  <w:r w:rsidR="009C5643">
                    <w:t xml:space="preserve">when </w:t>
                  </w:r>
                  <w:r w:rsidR="006D3CF0">
                    <w:t xml:space="preserve">accelerometer’s </w:t>
                  </w:r>
                  <w:r>
                    <w:t>data</w:t>
                  </w:r>
                  <w:r w:rsidR="00E87FF9">
                    <w:t xml:space="preserve"> failed </w:t>
                  </w:r>
                  <w:r w:rsidR="00AE5E36">
                    <w:t>to transmit</w:t>
                  </w:r>
                  <w:r>
                    <w:t xml:space="preserve"> </w:t>
                  </w:r>
                  <w:r w:rsidR="009C5643">
                    <w:t xml:space="preserve">from Pebble to iPhone. </w:t>
                  </w:r>
                  <w:r w:rsidR="00A238E3">
                    <w:t>I</w:t>
                  </w:r>
                  <w:r w:rsidR="00AE5E36">
                    <w:t xml:space="preserve"> then</w:t>
                  </w:r>
                  <w:r w:rsidR="00A238E3">
                    <w:t xml:space="preserve"> pivoted to </w:t>
                  </w:r>
                  <w:r w:rsidR="00270933">
                    <w:t xml:space="preserve">Plan B and, with the help of my teammates, </w:t>
                  </w:r>
                  <w:r w:rsidR="00A238E3">
                    <w:t xml:space="preserve">re-built </w:t>
                  </w:r>
                  <w:r w:rsidR="00906573">
                    <w:t xml:space="preserve">the </w:t>
                  </w:r>
                  <w:r w:rsidR="00A238E3">
                    <w:t>entire app</w:t>
                  </w:r>
                  <w:r w:rsidR="009C5643">
                    <w:t xml:space="preserve"> in A</w:t>
                  </w:r>
                  <w:r w:rsidR="001C2F17">
                    <w:t>ndroid with all of the intended functions as outlined in the objective.</w:t>
                  </w:r>
                </w:p>
                <w:p w14:paraId="58EA2B98" w14:textId="51E224C2" w:rsidR="00BB24E7" w:rsidRDefault="00A31761" w:rsidP="00A31761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255BA0">
                    <w:rPr>
                      <w:i/>
                    </w:rPr>
                    <w:t>Passion for</w:t>
                  </w:r>
                  <w:r w:rsidR="00091B9D" w:rsidRPr="00255BA0">
                    <w:rPr>
                      <w:i/>
                    </w:rPr>
                    <w:t xml:space="preserve"> </w:t>
                  </w:r>
                  <w:r w:rsidR="008A2BCD" w:rsidRPr="00255BA0">
                    <w:rPr>
                      <w:i/>
                    </w:rPr>
                    <w:t>improving productivity</w:t>
                  </w:r>
                  <w:r w:rsidR="00AB6A02">
                    <w:t xml:space="preserve"> – </w:t>
                  </w:r>
                  <w:r w:rsidR="00577D06">
                    <w:t>During</w:t>
                  </w:r>
                  <w:r w:rsidR="00AB6A02">
                    <w:t xml:space="preserve"> </w:t>
                  </w:r>
                  <w:r w:rsidR="00D67660">
                    <w:t>my previous co-op placement</w:t>
                  </w:r>
                  <w:r w:rsidR="00AB6A02">
                    <w:t xml:space="preserve"> at Flynn</w:t>
                  </w:r>
                  <w:r w:rsidR="00D67660">
                    <w:t xml:space="preserve">, </w:t>
                  </w:r>
                  <w:r w:rsidR="002A631B">
                    <w:t xml:space="preserve">we </w:t>
                  </w:r>
                  <w:r w:rsidR="000A4D6B">
                    <w:t>were required to attach</w:t>
                  </w:r>
                  <w:r w:rsidR="00282456">
                    <w:t xml:space="preserve"> </w:t>
                  </w:r>
                  <w:r w:rsidR="002A631B">
                    <w:t>code coverage</w:t>
                  </w:r>
                  <w:r w:rsidR="00282456">
                    <w:t xml:space="preserve"> report</w:t>
                  </w:r>
                  <w:r w:rsidR="00577D06">
                    <w:t>s</w:t>
                  </w:r>
                  <w:r w:rsidR="00282456">
                    <w:t xml:space="preserve"> to</w:t>
                  </w:r>
                  <w:r w:rsidR="00D67660">
                    <w:t xml:space="preserve"> ensure our</w:t>
                  </w:r>
                  <w:r w:rsidR="00BB24E7">
                    <w:t xml:space="preserve"> C#</w:t>
                  </w:r>
                  <w:r w:rsidR="00577D06">
                    <w:t xml:space="preserve"> codebase was</w:t>
                  </w:r>
                  <w:r w:rsidR="00D67660">
                    <w:t xml:space="preserve"> covered</w:t>
                  </w:r>
                  <w:r w:rsidR="00282456">
                    <w:t xml:space="preserve">. </w:t>
                  </w:r>
                  <w:r w:rsidR="00EF03D1">
                    <w:t xml:space="preserve">However, </w:t>
                  </w:r>
                  <w:r w:rsidR="00577D06">
                    <w:t>code coverage reports could only be generated with</w:t>
                  </w:r>
                  <w:r w:rsidR="002A631B">
                    <w:t xml:space="preserve"> </w:t>
                  </w:r>
                  <w:r w:rsidR="00577D06">
                    <w:t xml:space="preserve">a </w:t>
                  </w:r>
                  <w:r w:rsidR="002A631B">
                    <w:t>Visual Studio Ente</w:t>
                  </w:r>
                  <w:r w:rsidR="00282456">
                    <w:t>rprise</w:t>
                  </w:r>
                  <w:r w:rsidR="00577D06">
                    <w:t xml:space="preserve"> license to which only </w:t>
                  </w:r>
                  <w:r w:rsidR="00282456">
                    <w:t>full-time employees</w:t>
                  </w:r>
                  <w:r w:rsidR="00577D06">
                    <w:t xml:space="preserve"> had access</w:t>
                  </w:r>
                  <w:r w:rsidR="00282456">
                    <w:t xml:space="preserve">. </w:t>
                  </w:r>
                  <w:r w:rsidR="00577D06">
                    <w:t>To eliminate wait time for test results from my colleagues</w:t>
                  </w:r>
                  <w:r w:rsidR="00282456">
                    <w:t xml:space="preserve">, </w:t>
                  </w:r>
                  <w:r w:rsidR="00EF03D1">
                    <w:t xml:space="preserve">I modified an open-sourced </w:t>
                  </w:r>
                  <w:r w:rsidR="00282456">
                    <w:t>code coverag</w:t>
                  </w:r>
                  <w:r w:rsidR="00577D06">
                    <w:t xml:space="preserve">e report tool </w:t>
                  </w:r>
                  <w:r w:rsidR="00EF03D1">
                    <w:t xml:space="preserve">to allow </w:t>
                  </w:r>
                  <w:r w:rsidR="00282456">
                    <w:t>search</w:t>
                  </w:r>
                  <w:r w:rsidR="00577D06">
                    <w:t>ing</w:t>
                  </w:r>
                  <w:r w:rsidR="00282456">
                    <w:t xml:space="preserve"> and run</w:t>
                  </w:r>
                  <w:r w:rsidR="00291B9D">
                    <w:t>n</w:t>
                  </w:r>
                  <w:r w:rsidR="00577D06">
                    <w:t>ing</w:t>
                  </w:r>
                  <w:r w:rsidR="00EF03D1">
                    <w:t xml:space="preserve"> tests for specific files</w:t>
                  </w:r>
                  <w:r w:rsidR="00282456">
                    <w:t xml:space="preserve">. </w:t>
                  </w:r>
                  <w:r w:rsidR="00CF6676">
                    <w:t>My colleagues were very impressed as it</w:t>
                  </w:r>
                  <w:r w:rsidR="00EF03D1">
                    <w:t xml:space="preserve"> </w:t>
                  </w:r>
                  <w:r w:rsidR="00CF6676">
                    <w:t>is m</w:t>
                  </w:r>
                  <w:bookmarkStart w:id="0" w:name="_GoBack"/>
                  <w:bookmarkEnd w:id="0"/>
                  <w:r w:rsidR="00CF6676">
                    <w:t xml:space="preserve">ore flexible </w:t>
                  </w:r>
                  <w:r w:rsidR="00EF03D1">
                    <w:t>than the native tool.</w:t>
                  </w:r>
                </w:p>
                <w:p w14:paraId="6F457222" w14:textId="5151B1FA" w:rsidR="00091B9D" w:rsidRDefault="00946C90" w:rsidP="00946C90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946C90">
                    <w:rPr>
                      <w:i/>
                    </w:rPr>
                    <w:t>Effective</w:t>
                  </w:r>
                  <w:r w:rsidR="00AB4092">
                    <w:rPr>
                      <w:i/>
                    </w:rPr>
                    <w:t xml:space="preserve"> verbal</w:t>
                  </w:r>
                  <w:r w:rsidRPr="00946C90">
                    <w:rPr>
                      <w:i/>
                    </w:rPr>
                    <w:t xml:space="preserve"> communication</w:t>
                  </w:r>
                  <w:r>
                    <w:t xml:space="preserve"> – I’ve </w:t>
                  </w:r>
                  <w:r w:rsidR="00AB4092">
                    <w:t>constantly demonstrated effective verbal communication in all group assignme</w:t>
                  </w:r>
                  <w:r w:rsidR="00EF03D1">
                    <w:t>nts, co-op placements and extra</w:t>
                  </w:r>
                  <w:r w:rsidR="00AB4092">
                    <w:t>curricular activities in which I’ve participated.</w:t>
                  </w:r>
                </w:p>
                <w:p w14:paraId="53618F9D" w14:textId="5D53AA0D" w:rsidR="002E3A8F" w:rsidRDefault="0002229E" w:rsidP="002E3A8F">
                  <w:r>
                    <w:t>I truly appreciate your consideration of my candidacy and look</w:t>
                  </w:r>
                  <w:r w:rsidR="002E3A8F">
                    <w:t xml:space="preserve"> forward to </w:t>
                  </w:r>
                  <w:r>
                    <w:t>discussing further with you in person how I would be a good fit for the Innovation Engineering position at CIBC</w:t>
                  </w:r>
                  <w:r w:rsidR="002E3A8F">
                    <w:t>.</w:t>
                  </w:r>
                </w:p>
                <w:p w14:paraId="42FEF0C6" w14:textId="77777777" w:rsidR="002E3A8F" w:rsidRDefault="00F329A4" w:rsidP="002E3A8F"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6BE696DE7FCF444C98E24981FC9E0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p w14:paraId="1CA864C8" w14:textId="4967B791" w:rsidR="00ED349C" w:rsidRPr="002E3A8F" w:rsidRDefault="00F329A4" w:rsidP="002E3A8F">
                  <w:sdt>
                    <w:sdtPr>
                      <w:alias w:val="Your Name:"/>
                      <w:tag w:val="Your Name:"/>
                      <w:id w:val="773287407"/>
                      <w:placeholder>
                        <w:docPart w:val="E97452614F7743739D2D7C40E5E9460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2E3A8F">
                        <w:t>Phat D. Tran</w:t>
                      </w:r>
                    </w:sdtContent>
                  </w:sdt>
                </w:p>
              </w:tc>
            </w:tr>
          </w:tbl>
          <w:p w14:paraId="3E417D38" w14:textId="77777777" w:rsidR="00E62D09" w:rsidRPr="005152F2" w:rsidRDefault="00E62D09" w:rsidP="0009079F"/>
        </w:tc>
      </w:tr>
    </w:tbl>
    <w:p w14:paraId="44285321" w14:textId="63C0DE85" w:rsidR="002E3A8F" w:rsidRDefault="002E3A8F" w:rsidP="002E3A8F">
      <w:pPr>
        <w:pStyle w:val="NoSpacing"/>
      </w:pPr>
    </w:p>
    <w:sectPr w:rsidR="002E3A8F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46F62" w14:textId="77777777" w:rsidR="00F329A4" w:rsidRDefault="00F329A4" w:rsidP="005E79E1">
      <w:pPr>
        <w:spacing w:after="0" w:line="240" w:lineRule="auto"/>
      </w:pPr>
      <w:r>
        <w:separator/>
      </w:r>
    </w:p>
  </w:endnote>
  <w:endnote w:type="continuationSeparator" w:id="0">
    <w:p w14:paraId="560876DE" w14:textId="77777777" w:rsidR="00F329A4" w:rsidRDefault="00F329A4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360B9" w14:textId="76C2574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676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77FAF98" wp14:editId="1880291F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  <w:pict>
                <v:group w14:anchorId="1C9CFF00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6E627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4313A4A" wp14:editId="5F9604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group w14:anchorId="5CD91548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ghyB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AA/SCHIGQAAz7MAAA4AAAAAAAAAAAAAAAAALgIAAGRycy9l&#10;Mm9Eb2MueG1sUEsBAi0AFAAGAAgAAAAhAHO3OPzaAAAABQEAAA8AAAAAAAAAAAAAAAAAIhwAAGRy&#10;cy9kb3ducmV2LnhtbFBLBQYAAAAABAAEAPMAAAAp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DEBA2" w14:textId="77777777" w:rsidR="00F329A4" w:rsidRDefault="00F329A4" w:rsidP="005E79E1">
      <w:pPr>
        <w:spacing w:after="0" w:line="240" w:lineRule="auto"/>
      </w:pPr>
      <w:r>
        <w:separator/>
      </w:r>
    </w:p>
  </w:footnote>
  <w:footnote w:type="continuationSeparator" w:id="0">
    <w:p w14:paraId="4DE4F116" w14:textId="77777777" w:rsidR="00F329A4" w:rsidRDefault="00F329A4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4770B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FB174AA" wp14:editId="75D56B3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group w14:anchorId="73585CC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F323A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7B64802" wp14:editId="76F51B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group w14:anchorId="27DBF2E3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40nx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HlVnjSfFgAAqqwAAA4AAAAAAAAAAAAAAAAALgIAAGRycy9lMm9Eb2MueG1s&#10;UEsBAi0AFAAGAAgAAAAhAEzxCuXcAAAABQEAAA8AAAAAAAAAAAAAAAAA+RgAAGRycy9kb3ducmV2&#10;LnhtbFBLBQYAAAAABAAEAPMAAAACGg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77840"/>
    <w:multiLevelType w:val="hybridMultilevel"/>
    <w:tmpl w:val="4B84560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F4"/>
    <w:rsid w:val="000051ED"/>
    <w:rsid w:val="00021AF1"/>
    <w:rsid w:val="0002229E"/>
    <w:rsid w:val="00065295"/>
    <w:rsid w:val="00087030"/>
    <w:rsid w:val="00091B9D"/>
    <w:rsid w:val="000A037C"/>
    <w:rsid w:val="000A4D6B"/>
    <w:rsid w:val="000E19D8"/>
    <w:rsid w:val="001009E1"/>
    <w:rsid w:val="00143E96"/>
    <w:rsid w:val="001A183F"/>
    <w:rsid w:val="001C2F17"/>
    <w:rsid w:val="0021102C"/>
    <w:rsid w:val="00253B9D"/>
    <w:rsid w:val="00255BA0"/>
    <w:rsid w:val="00270933"/>
    <w:rsid w:val="00282456"/>
    <w:rsid w:val="00291B9D"/>
    <w:rsid w:val="00293B83"/>
    <w:rsid w:val="002A4640"/>
    <w:rsid w:val="002A631B"/>
    <w:rsid w:val="002B444C"/>
    <w:rsid w:val="002E3A8F"/>
    <w:rsid w:val="003007AC"/>
    <w:rsid w:val="003253D6"/>
    <w:rsid w:val="00327A02"/>
    <w:rsid w:val="0038539E"/>
    <w:rsid w:val="004066F4"/>
    <w:rsid w:val="004242EC"/>
    <w:rsid w:val="0042691C"/>
    <w:rsid w:val="00436D43"/>
    <w:rsid w:val="004416AD"/>
    <w:rsid w:val="00466CB1"/>
    <w:rsid w:val="00474DF9"/>
    <w:rsid w:val="004E4B02"/>
    <w:rsid w:val="004F2FAA"/>
    <w:rsid w:val="005052F3"/>
    <w:rsid w:val="00541031"/>
    <w:rsid w:val="00555C9F"/>
    <w:rsid w:val="0057272B"/>
    <w:rsid w:val="00577D06"/>
    <w:rsid w:val="005E79E1"/>
    <w:rsid w:val="0062007E"/>
    <w:rsid w:val="00626925"/>
    <w:rsid w:val="00645439"/>
    <w:rsid w:val="00673A0E"/>
    <w:rsid w:val="006A3CE7"/>
    <w:rsid w:val="006D3CF0"/>
    <w:rsid w:val="0070673F"/>
    <w:rsid w:val="007666A3"/>
    <w:rsid w:val="007A7CA2"/>
    <w:rsid w:val="00805CF0"/>
    <w:rsid w:val="00874B34"/>
    <w:rsid w:val="0087743C"/>
    <w:rsid w:val="00884E0A"/>
    <w:rsid w:val="008A188A"/>
    <w:rsid w:val="008A2BCD"/>
    <w:rsid w:val="008F2514"/>
    <w:rsid w:val="008F35D6"/>
    <w:rsid w:val="008F7DFC"/>
    <w:rsid w:val="00906573"/>
    <w:rsid w:val="00946595"/>
    <w:rsid w:val="00946C90"/>
    <w:rsid w:val="00964B68"/>
    <w:rsid w:val="009C5643"/>
    <w:rsid w:val="009F0A1B"/>
    <w:rsid w:val="00A238E3"/>
    <w:rsid w:val="00A31761"/>
    <w:rsid w:val="00A56D1A"/>
    <w:rsid w:val="00AB4092"/>
    <w:rsid w:val="00AB6A02"/>
    <w:rsid w:val="00AC5202"/>
    <w:rsid w:val="00AE5E36"/>
    <w:rsid w:val="00AE7250"/>
    <w:rsid w:val="00B247D7"/>
    <w:rsid w:val="00B3628A"/>
    <w:rsid w:val="00B42FAB"/>
    <w:rsid w:val="00B617DC"/>
    <w:rsid w:val="00BB24E7"/>
    <w:rsid w:val="00BC2A58"/>
    <w:rsid w:val="00BD03E2"/>
    <w:rsid w:val="00BE1ABE"/>
    <w:rsid w:val="00BE484D"/>
    <w:rsid w:val="00CD0199"/>
    <w:rsid w:val="00CE29F3"/>
    <w:rsid w:val="00CF6676"/>
    <w:rsid w:val="00D228A6"/>
    <w:rsid w:val="00D67660"/>
    <w:rsid w:val="00DC246F"/>
    <w:rsid w:val="00E148D4"/>
    <w:rsid w:val="00E22177"/>
    <w:rsid w:val="00E52ADE"/>
    <w:rsid w:val="00E62D09"/>
    <w:rsid w:val="00E84381"/>
    <w:rsid w:val="00E87FF9"/>
    <w:rsid w:val="00E97544"/>
    <w:rsid w:val="00EA7824"/>
    <w:rsid w:val="00ED349C"/>
    <w:rsid w:val="00EF03D1"/>
    <w:rsid w:val="00F2556B"/>
    <w:rsid w:val="00F31E8E"/>
    <w:rsid w:val="00F329A4"/>
    <w:rsid w:val="00F53F55"/>
    <w:rsid w:val="00F91F68"/>
    <w:rsid w:val="00FA3394"/>
    <w:rsid w:val="00FA6245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68AF0"/>
  <w15:chartTrackingRefBased/>
  <w15:docId w15:val="{A2A74767-01CD-4ABD-BC9D-36338824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66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hatd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CE9C44561F4A77A8D4F1E40B203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508D5-C560-4702-AFE2-66D0C0B8C066}"/>
      </w:docPartPr>
      <w:docPartBody>
        <w:p w:rsidR="00643BC0" w:rsidRDefault="00CD49A3">
          <w:pPr>
            <w:pStyle w:val="A5CE9C44561F4A77A8D4F1E40B2037E2"/>
          </w:pPr>
          <w:r w:rsidRPr="005152F2">
            <w:t>Your Name</w:t>
          </w:r>
        </w:p>
      </w:docPartBody>
    </w:docPart>
    <w:docPart>
      <w:docPartPr>
        <w:name w:val="17C06115902F47DEB362F771BBBF4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62459-17DA-418F-AE6F-46D066DBB1EE}"/>
      </w:docPartPr>
      <w:docPartBody>
        <w:p w:rsidR="00643BC0" w:rsidRDefault="00CD49A3">
          <w:pPr>
            <w:pStyle w:val="17C06115902F47DEB362F771BBBF4106"/>
          </w:pPr>
          <w:r>
            <w:t>Recipient Name</w:t>
          </w:r>
        </w:p>
      </w:docPartBody>
    </w:docPart>
    <w:docPart>
      <w:docPartPr>
        <w:name w:val="43EAD469FDA146DA951683CB100F1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F15C-2ECE-4041-8C98-5FD8ADF89DA9}"/>
      </w:docPartPr>
      <w:docPartBody>
        <w:p w:rsidR="00643BC0" w:rsidRDefault="00CD49A3">
          <w:pPr>
            <w:pStyle w:val="43EAD469FDA146DA951683CB100F15A8"/>
          </w:pPr>
          <w:r>
            <w:t>Recipient Name</w:t>
          </w:r>
        </w:p>
      </w:docPartBody>
    </w:docPart>
    <w:docPart>
      <w:docPartPr>
        <w:name w:val="6BE696DE7FCF444C98E24981FC9E0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B8B39-03C6-4B24-AD12-3144CC00D27D}"/>
      </w:docPartPr>
      <w:docPartBody>
        <w:p w:rsidR="00643BC0" w:rsidRDefault="00CD49A3">
          <w:pPr>
            <w:pStyle w:val="6BE696DE7FCF444C98E24981FC9E0269"/>
          </w:pPr>
          <w:r>
            <w:t>Sincerely</w:t>
          </w:r>
        </w:p>
      </w:docPartBody>
    </w:docPart>
    <w:docPart>
      <w:docPartPr>
        <w:name w:val="E97452614F7743739D2D7C40E5E94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0D85A-FFEF-4BDB-828F-F040608B08A9}"/>
      </w:docPartPr>
      <w:docPartBody>
        <w:p w:rsidR="00643BC0" w:rsidRDefault="00CD49A3">
          <w:pPr>
            <w:pStyle w:val="E97452614F7743739D2D7C40E5E9460C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3"/>
    <w:rsid w:val="0051332A"/>
    <w:rsid w:val="00643BC0"/>
    <w:rsid w:val="00673D4B"/>
    <w:rsid w:val="00732031"/>
    <w:rsid w:val="008A1B3F"/>
    <w:rsid w:val="00A86599"/>
    <w:rsid w:val="00B22395"/>
    <w:rsid w:val="00C42822"/>
    <w:rsid w:val="00CD49A3"/>
    <w:rsid w:val="00E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CE9C44561F4A77A8D4F1E40B2037E2">
    <w:name w:val="A5CE9C44561F4A77A8D4F1E40B2037E2"/>
  </w:style>
  <w:style w:type="paragraph" w:customStyle="1" w:styleId="E3D96E284EA14144BAE5A988DBB86E8D">
    <w:name w:val="E3D96E284EA14144BAE5A988DBB86E8D"/>
  </w:style>
  <w:style w:type="paragraph" w:customStyle="1" w:styleId="46868AA93AE54701B9B0BF8753D74395">
    <w:name w:val="46868AA93AE54701B9B0BF8753D74395"/>
  </w:style>
  <w:style w:type="paragraph" w:customStyle="1" w:styleId="1A8BCC0906AD4B8EB8BF80DE8E5D49B1">
    <w:name w:val="1A8BCC0906AD4B8EB8BF80DE8E5D49B1"/>
  </w:style>
  <w:style w:type="paragraph" w:customStyle="1" w:styleId="17C06115902F47DEB362F771BBBF4106">
    <w:name w:val="17C06115902F47DEB362F771BBBF4106"/>
  </w:style>
  <w:style w:type="paragraph" w:customStyle="1" w:styleId="330C6D81E23D4E5EA9F3BB0D795D93A9">
    <w:name w:val="330C6D81E23D4E5EA9F3BB0D795D93A9"/>
  </w:style>
  <w:style w:type="paragraph" w:customStyle="1" w:styleId="2D9B2124232446EF8D6DB5D6F846A4E3">
    <w:name w:val="2D9B2124232446EF8D6DB5D6F846A4E3"/>
  </w:style>
  <w:style w:type="paragraph" w:customStyle="1" w:styleId="43EAD469FDA146DA951683CB100F15A8">
    <w:name w:val="43EAD469FDA146DA951683CB100F15A8"/>
  </w:style>
  <w:style w:type="paragraph" w:customStyle="1" w:styleId="D06F8458680E42829C029F616099B952">
    <w:name w:val="D06F8458680E42829C029F616099B952"/>
  </w:style>
  <w:style w:type="paragraph" w:customStyle="1" w:styleId="6BE696DE7FCF444C98E24981FC9E0269">
    <w:name w:val="6BE696DE7FCF444C98E24981FC9E0269"/>
  </w:style>
  <w:style w:type="paragraph" w:customStyle="1" w:styleId="E97452614F7743739D2D7C40E5E9460C">
    <w:name w:val="E97452614F7743739D2D7C40E5E9460C"/>
  </w:style>
  <w:style w:type="paragraph" w:customStyle="1" w:styleId="DBCE151616CB7A4096893188E8FD7613">
    <w:name w:val="DBCE151616CB7A4096893188E8FD7613"/>
    <w:rsid w:val="00A86599"/>
    <w:pPr>
      <w:spacing w:after="0" w:line="240" w:lineRule="auto"/>
    </w:pPr>
    <w:rPr>
      <w:sz w:val="24"/>
      <w:szCs w:val="24"/>
    </w:rPr>
  </w:style>
  <w:style w:type="paragraph" w:customStyle="1" w:styleId="8F48E66913BFE74496ABD88ACDABE192">
    <w:name w:val="8F48E66913BFE74496ABD88ACDABE192"/>
    <w:rsid w:val="00A86599"/>
    <w:pPr>
      <w:spacing w:after="0" w:line="240" w:lineRule="auto"/>
    </w:pPr>
    <w:rPr>
      <w:sz w:val="24"/>
      <w:szCs w:val="24"/>
    </w:rPr>
  </w:style>
  <w:style w:type="paragraph" w:customStyle="1" w:styleId="AF10173A98E69D42B5BEE88D9E7F5D02">
    <w:name w:val="AF10173A98E69D42B5BEE88D9E7F5D02"/>
    <w:rsid w:val="00A86599"/>
    <w:pPr>
      <w:spacing w:after="0" w:line="240" w:lineRule="auto"/>
    </w:pPr>
    <w:rPr>
      <w:sz w:val="24"/>
      <w:szCs w:val="24"/>
    </w:rPr>
  </w:style>
  <w:style w:type="paragraph" w:customStyle="1" w:styleId="6277A336D5F8104DADE43617F6E3CC72">
    <w:name w:val="6277A336D5F8104DADE43617F6E3CC72"/>
    <w:rsid w:val="00A8659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C:\Users\phatd\AppData\Roaming\Microsoft\Templates\Creative cover letter, designed by MOO.dotx</Template>
  <TotalTime>250</TotalTime>
  <Pages>1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Hiring Manager</dc:subject>
  <dc:creator>Phat D. Tran</dc:creator>
  <cp:keywords/>
  <dc:description/>
  <cp:lastModifiedBy>Phat Dai Tran</cp:lastModifiedBy>
  <cp:revision>36</cp:revision>
  <dcterms:created xsi:type="dcterms:W3CDTF">2017-09-09T18:16:00Z</dcterms:created>
  <dcterms:modified xsi:type="dcterms:W3CDTF">2017-10-02T15:45:00Z</dcterms:modified>
</cp:coreProperties>
</file>