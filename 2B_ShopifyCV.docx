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716DB4BF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A5CE9C44561F4A77A8D4F1E40B2037E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321A80A9" w14:textId="77777777" w:rsidR="00ED349C" w:rsidRPr="005152F2" w:rsidRDefault="00466CB1" w:rsidP="0009079F">
                <w:pPr>
                  <w:pStyle w:val="Heading1"/>
                </w:pPr>
                <w:r>
                  <w:t>Phat D.</w:t>
                </w:r>
                <w:r w:rsidR="004066F4">
                  <w:t xml:space="preserve"> Tran</w:t>
                </w:r>
              </w:p>
            </w:sdtContent>
          </w:sdt>
          <w:tbl>
            <w:tblPr>
              <w:tblW w:w="302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4"/>
            </w:tblGrid>
            <w:tr w:rsidR="00E62D09" w:rsidRPr="005152F2" w14:paraId="06A38E7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C69735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4127E1B" wp14:editId="647CC007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415BE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11356229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B9E4121" w14:textId="77777777" w:rsidR="00E62D09" w:rsidRDefault="00466CB1" w:rsidP="00466CB1">
                  <w:pPr>
                    <w:pStyle w:val="Heading3"/>
                  </w:pPr>
                  <w:r>
                    <w:t>pdtran@edu.uwaterloo.ca</w:t>
                  </w:r>
                </w:p>
              </w:tc>
            </w:tr>
            <w:tr w:rsidR="00E62D09" w:rsidRPr="005152F2" w14:paraId="4AD98F0F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038A3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DFADCD" wp14:editId="401B6278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5B6E64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B14FF0" w14:textId="77777777" w:rsidTr="00466CB1">
              <w:tc>
                <w:tcPr>
                  <w:tcW w:w="302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5205B3" w14:textId="77777777" w:rsidR="00E62D09" w:rsidRDefault="004066F4" w:rsidP="004066F4">
                  <w:pPr>
                    <w:pStyle w:val="Heading3"/>
                  </w:pPr>
                  <w:r>
                    <w:t>(647) 607 – 4207</w:t>
                  </w:r>
                </w:p>
              </w:tc>
            </w:tr>
            <w:tr w:rsidR="00E62D09" w:rsidRPr="005152F2" w14:paraId="5B23B733" w14:textId="77777777" w:rsidTr="00466CB1">
              <w:tc>
                <w:tcPr>
                  <w:tcW w:w="3024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D546E98" w14:textId="77777777" w:rsidR="00E62D09" w:rsidRPr="00441EB9" w:rsidRDefault="00466CB1" w:rsidP="004066F4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1101 - 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388 Prince of wales dr</w:t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IVE</w:t>
                  </w:r>
                  <w:r w:rsidR="004066F4">
                    <w:rPr>
                      <w:rFonts w:asciiTheme="minorHAnsi" w:eastAsiaTheme="minorHAnsi" w:hAnsiTheme="minorHAnsi" w:cstheme="minorBidi"/>
                      <w:szCs w:val="18"/>
                    </w:rPr>
                    <w:t>, mississauga, on l5b 0a1</w:t>
                  </w:r>
                </w:p>
              </w:tc>
            </w:tr>
          </w:tbl>
          <w:p w14:paraId="043814A5" w14:textId="77777777" w:rsidR="00E62D09" w:rsidRPr="005152F2" w:rsidRDefault="00E62D09" w:rsidP="0009079F"/>
        </w:tc>
        <w:tc>
          <w:tcPr>
            <w:tcW w:w="723" w:type="dxa"/>
          </w:tcPr>
          <w:p w14:paraId="767CADBE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032F078E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8224DE2" w14:textId="48DBB714" w:rsidR="00E62D09" w:rsidRDefault="00626925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17C06115902F47DEB362F771BBBF410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>
                        <w:t>h</w:t>
                      </w:r>
                      <w:r w:rsidR="00466CB1">
                        <w:t>iring manager</w:t>
                      </w:r>
                    </w:sdtContent>
                  </w:sdt>
                </w:p>
                <w:p w14:paraId="47129451" w14:textId="77777777" w:rsidR="004066F4" w:rsidRDefault="00466CB1" w:rsidP="0009079F">
                  <w:pPr>
                    <w:pStyle w:val="Heading2"/>
                  </w:pPr>
                  <w:r>
                    <w:t>Shopify</w:t>
                  </w:r>
                </w:p>
                <w:p w14:paraId="1DD59764" w14:textId="77777777" w:rsidR="00E52ADE" w:rsidRDefault="00E52ADE" w:rsidP="00E52ADE">
                  <w:pPr>
                    <w:pStyle w:val="Heading2"/>
                  </w:pPr>
                  <w:r>
                    <w:t>150 Elgin Street, 8</w:t>
                  </w:r>
                  <w:r w:rsidRPr="00E52ADE">
                    <w:rPr>
                      <w:vertAlign w:val="superscript"/>
                    </w:rPr>
                    <w:t>th</w:t>
                  </w:r>
                  <w:r>
                    <w:t xml:space="preserve"> Floor, </w:t>
                  </w:r>
                </w:p>
                <w:p w14:paraId="088D3A87" w14:textId="77777777" w:rsidR="00E52ADE" w:rsidRDefault="00E52ADE" w:rsidP="00E52ADE">
                  <w:pPr>
                    <w:pStyle w:val="Heading2"/>
                  </w:pPr>
                  <w:r>
                    <w:t>ottawa, on, canada</w:t>
                  </w:r>
                </w:p>
                <w:p w14:paraId="4A7D2865" w14:textId="2D0B10A1" w:rsidR="00E52ADE" w:rsidRPr="005152F2" w:rsidRDefault="00E52ADE" w:rsidP="00E52ADE">
                  <w:pPr>
                    <w:pStyle w:val="Heading2"/>
                  </w:pPr>
                  <w:r>
                    <w:t>k2p 1l4</w:t>
                  </w:r>
                </w:p>
                <w:p w14:paraId="1BE064DE" w14:textId="77777777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43EAD469FDA146DA951683CB100F15A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A631B">
                        <w:t>hiring manager</w:t>
                      </w:r>
                    </w:sdtContent>
                  </w:sdt>
                  <w:r>
                    <w:t>,</w:t>
                  </w:r>
                </w:p>
                <w:p w14:paraId="56B6E23F" w14:textId="25F8C31A" w:rsidR="00874B34" w:rsidRDefault="0087743C" w:rsidP="002A631B">
                  <w:r>
                    <w:t>In this application package, you will notice that I have 2 resumes: one for Backend and one for Production</w:t>
                  </w:r>
                  <w:r w:rsidR="002E3A8F">
                    <w:t>, due to the following reasons.</w:t>
                  </w:r>
                </w:p>
                <w:p w14:paraId="300B51EF" w14:textId="051216BA" w:rsidR="00874B34" w:rsidRDefault="00E84381" w:rsidP="002A631B">
                  <w:r>
                    <w:t xml:space="preserve">During my previous co-op, </w:t>
                  </w:r>
                  <w:r w:rsidR="0062007E">
                    <w:t xml:space="preserve">I built a SPA from front to back </w:t>
                  </w:r>
                  <w:r>
                    <w:t xml:space="preserve">entirely with JavaScript </w:t>
                  </w:r>
                  <w:r w:rsidR="0062007E">
                    <w:t xml:space="preserve">so </w:t>
                  </w:r>
                  <w:r w:rsidR="00E52ADE" w:rsidRPr="00E52ADE">
                    <w:t xml:space="preserve">I have </w:t>
                  </w:r>
                  <w:r w:rsidR="007666A3">
                    <w:t xml:space="preserve">solid </w:t>
                  </w:r>
                  <w:r w:rsidR="00E52ADE" w:rsidRPr="00E52ADE">
                    <w:t>experience in backend work</w:t>
                  </w:r>
                  <w:r w:rsidR="0062007E">
                    <w:t xml:space="preserve"> using Node.js.</w:t>
                  </w:r>
                  <w:r w:rsidR="007666A3">
                    <w:t xml:space="preserve"> </w:t>
                  </w:r>
                  <w:r w:rsidR="00946595">
                    <w:t xml:space="preserve">I have </w:t>
                  </w:r>
                  <w:r w:rsidR="0062007E">
                    <w:t xml:space="preserve">also </w:t>
                  </w:r>
                  <w:r w:rsidR="007666A3">
                    <w:t xml:space="preserve">built a blog </w:t>
                  </w:r>
                  <w:r w:rsidR="0062007E">
                    <w:t>with Sinatra and Jekyll</w:t>
                  </w:r>
                  <w:r w:rsidR="00946595">
                    <w:t xml:space="preserve"> before</w:t>
                  </w:r>
                  <w:r w:rsidR="0062007E">
                    <w:t xml:space="preserve">, so I have some experience </w:t>
                  </w:r>
                  <w:r w:rsidR="007666A3">
                    <w:t xml:space="preserve">working with </w:t>
                  </w:r>
                  <w:r w:rsidR="0062007E">
                    <w:t>Ruby.</w:t>
                  </w:r>
                  <w:r w:rsidR="00E52ADE">
                    <w:t xml:space="preserve"> I’</w:t>
                  </w:r>
                  <w:r w:rsidR="0042691C">
                    <w:t>m confident in my ability</w:t>
                  </w:r>
                  <w:r w:rsidR="0062007E">
                    <w:t xml:space="preserve"> to review and </w:t>
                  </w:r>
                  <w:r w:rsidR="0042691C">
                    <w:t>contribute after the first few weeks</w:t>
                  </w:r>
                  <w:r w:rsidR="0062007E">
                    <w:t xml:space="preserve"> at Shopify</w:t>
                  </w:r>
                  <w:r w:rsidR="00E52ADE">
                    <w:t xml:space="preserve">. </w:t>
                  </w:r>
                </w:p>
                <w:p w14:paraId="1E5555CF" w14:textId="58A2296C" w:rsidR="00874B34" w:rsidRDefault="00E52ADE" w:rsidP="002A631B">
                  <w:r>
                    <w:t>I also</w:t>
                  </w:r>
                  <w:r w:rsidR="0042691C">
                    <w:t xml:space="preserve"> have experience working with system administrators to control and manage</w:t>
                  </w:r>
                  <w:r w:rsidR="00874B34">
                    <w:t xml:space="preserve"> virtual machines. </w:t>
                  </w:r>
                  <w:r w:rsidR="0042691C">
                    <w:t>I wrote bash scripts during my first co-op placement</w:t>
                  </w:r>
                  <w:r w:rsidR="00874B34">
                    <w:t xml:space="preserve">. </w:t>
                  </w:r>
                  <w:r w:rsidR="00B42FAB">
                    <w:t>In addition,</w:t>
                  </w:r>
                  <w:r w:rsidR="00874B34">
                    <w:t xml:space="preserve"> I was enrolled in a AWS developer training</w:t>
                  </w:r>
                  <w:r w:rsidR="00946595">
                    <w:t xml:space="preserve"> course,</w:t>
                  </w:r>
                  <w:r w:rsidR="00874B34">
                    <w:t xml:space="preserve"> </w:t>
                  </w:r>
                  <w:r w:rsidR="00E148D4">
                    <w:t xml:space="preserve">so </w:t>
                  </w:r>
                  <w:r w:rsidR="0087743C">
                    <w:t>I have</w:t>
                  </w:r>
                  <w:r w:rsidR="00E148D4">
                    <w:t xml:space="preserve"> </w:t>
                  </w:r>
                  <w:r w:rsidR="00874B34">
                    <w:t xml:space="preserve">experience </w:t>
                  </w:r>
                  <w:r w:rsidR="00E148D4">
                    <w:t>working with</w:t>
                  </w:r>
                  <w:r w:rsidR="0087743C">
                    <w:t xml:space="preserve"> EC2</w:t>
                  </w:r>
                  <w:r w:rsidR="00874B34">
                    <w:t>.</w:t>
                  </w:r>
                  <w:r w:rsidR="00B42FAB">
                    <w:t xml:space="preserve"> I </w:t>
                  </w:r>
                  <w:r w:rsidR="00874B34">
                    <w:t xml:space="preserve">also self-learned and </w:t>
                  </w:r>
                  <w:r w:rsidR="0042691C">
                    <w:t xml:space="preserve">deployed a Skype bot </w:t>
                  </w:r>
                  <w:r w:rsidR="00B42FAB">
                    <w:t xml:space="preserve">in a Docker container </w:t>
                  </w:r>
                  <w:r w:rsidR="0042691C">
                    <w:t>to Azure</w:t>
                  </w:r>
                  <w:r w:rsidR="00E148D4">
                    <w:t>, leveraging</w:t>
                  </w:r>
                  <w:r w:rsidR="00874B34">
                    <w:t xml:space="preserve"> Azure</w:t>
                  </w:r>
                  <w:r w:rsidR="0087743C">
                    <w:t>’s</w:t>
                  </w:r>
                  <w:r w:rsidR="00874B34">
                    <w:t xml:space="preserve"> new</w:t>
                  </w:r>
                  <w:r w:rsidR="0042691C">
                    <w:t xml:space="preserve"> </w:t>
                  </w:r>
                  <w:r w:rsidR="00874B34">
                    <w:t>‘</w:t>
                  </w:r>
                  <w:r w:rsidR="0042691C">
                    <w:t xml:space="preserve">Web App </w:t>
                  </w:r>
                  <w:r w:rsidR="00B42FAB">
                    <w:t>on Linux</w:t>
                  </w:r>
                  <w:r w:rsidR="00874B34">
                    <w:t>’ feature.</w:t>
                  </w:r>
                  <w:r w:rsidR="00B42FAB">
                    <w:t xml:space="preserve"> </w:t>
                  </w:r>
                </w:p>
                <w:p w14:paraId="3F7A841F" w14:textId="57E25C2C" w:rsidR="00541031" w:rsidRDefault="0087743C" w:rsidP="002A631B">
                  <w:r>
                    <w:t xml:space="preserve">Besides my experience, </w:t>
                  </w:r>
                  <w:r w:rsidR="00282456">
                    <w:t>I always seek improvement, especially when it saves money</w:t>
                  </w:r>
                  <w:r w:rsidR="002A631B">
                    <w:t xml:space="preserve">. At </w:t>
                  </w:r>
                  <w:r w:rsidR="00D67660">
                    <w:t xml:space="preserve">my previous co-op placement, </w:t>
                  </w:r>
                  <w:r w:rsidR="002A631B">
                    <w:t xml:space="preserve">we need to </w:t>
                  </w:r>
                  <w:r w:rsidR="00282456">
                    <w:t xml:space="preserve">show </w:t>
                  </w:r>
                  <w:r w:rsidR="002A631B">
                    <w:t>code coverage</w:t>
                  </w:r>
                  <w:r w:rsidR="00282456">
                    <w:t xml:space="preserve"> report to</w:t>
                  </w:r>
                  <w:r w:rsidR="00D67660">
                    <w:t xml:space="preserve"> ensure our codebase is covered</w:t>
                  </w:r>
                  <w:r w:rsidR="00282456">
                    <w:t xml:space="preserve">. The problem is that </w:t>
                  </w:r>
                  <w:r w:rsidR="002A631B">
                    <w:t>you can only use the code coverage feature if you have Visual Studio Ente</w:t>
                  </w:r>
                  <w:r w:rsidR="00282456">
                    <w:t xml:space="preserve">rprise, and they only have licenses for full-time employees, not co-ops. Instead of relying on my colleague’s workstation, I built a custom code coverage report tool that allows you to search and run tests for specific files, leveraging an open-sourced project called OpenCover. This tool runs faster than the built-in code coverage report tool in Visual Studio, and my colleagues absolutely love it. </w:t>
                  </w:r>
                </w:p>
                <w:p w14:paraId="53618F9D" w14:textId="77777777" w:rsidR="002E3A8F" w:rsidRDefault="002E3A8F" w:rsidP="002E3A8F">
                  <w:r>
                    <w:t>I hope that it will further your insight as to why I should be considered for both positions. I look forward to speaking to you in person, and I truly appreciate your time and effort.</w:t>
                  </w:r>
                </w:p>
                <w:p w14:paraId="42FEF0C6" w14:textId="77777777" w:rsidR="002E3A8F" w:rsidRDefault="00626925" w:rsidP="002E3A8F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6BE696DE7FCF444C98E24981FC9E0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1CA864C8" w14:textId="4967B791" w:rsidR="00ED349C" w:rsidRPr="002E3A8F" w:rsidRDefault="00626925" w:rsidP="002E3A8F">
                  <w:sdt>
                    <w:sdtPr>
                      <w:alias w:val="Your Name:"/>
                      <w:tag w:val="Your Name:"/>
                      <w:id w:val="773287407"/>
                      <w:placeholder>
                        <w:docPart w:val="E97452614F7743739D2D7C40E5E946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2E3A8F">
                        <w:t>Phat D. Tran</w:t>
                      </w:r>
                    </w:sdtContent>
                  </w:sdt>
                </w:p>
              </w:tc>
            </w:tr>
          </w:tbl>
          <w:p w14:paraId="3E417D38" w14:textId="77777777" w:rsidR="00E62D09" w:rsidRPr="005152F2" w:rsidRDefault="00E62D09" w:rsidP="0009079F"/>
        </w:tc>
      </w:tr>
    </w:tbl>
    <w:p w14:paraId="44285321" w14:textId="63C0DE85" w:rsidR="002E3A8F" w:rsidRDefault="002E3A8F" w:rsidP="002E3A8F">
      <w:pPr>
        <w:pStyle w:val="NoSpacing"/>
      </w:pPr>
    </w:p>
    <w:sectPr w:rsidR="002E3A8F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BFC14" w14:textId="77777777" w:rsidR="00626925" w:rsidRDefault="00626925" w:rsidP="005E79E1">
      <w:pPr>
        <w:spacing w:after="0" w:line="240" w:lineRule="auto"/>
      </w:pPr>
      <w:r>
        <w:separator/>
      </w:r>
    </w:p>
  </w:endnote>
  <w:endnote w:type="continuationSeparator" w:id="0">
    <w:p w14:paraId="5A2B39B7" w14:textId="77777777" w:rsidR="00626925" w:rsidRDefault="0062692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360B9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A8F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77FAF98" wp14:editId="1880291F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C9CFF00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6E627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4313A4A" wp14:editId="5F9604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D91548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0D36F" w14:textId="77777777" w:rsidR="00626925" w:rsidRDefault="00626925" w:rsidP="005E79E1">
      <w:pPr>
        <w:spacing w:after="0" w:line="240" w:lineRule="auto"/>
      </w:pPr>
      <w:r>
        <w:separator/>
      </w:r>
    </w:p>
  </w:footnote>
  <w:footnote w:type="continuationSeparator" w:id="0">
    <w:p w14:paraId="6AB0A525" w14:textId="77777777" w:rsidR="00626925" w:rsidRDefault="0062692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4770B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B174AA" wp14:editId="75D56B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585CC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323A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7B64802" wp14:editId="76F51B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DBF2E3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F4"/>
    <w:rsid w:val="00065295"/>
    <w:rsid w:val="00087030"/>
    <w:rsid w:val="000E19D8"/>
    <w:rsid w:val="00143E96"/>
    <w:rsid w:val="001A183F"/>
    <w:rsid w:val="0021102C"/>
    <w:rsid w:val="00253B9D"/>
    <w:rsid w:val="00282456"/>
    <w:rsid w:val="00293B83"/>
    <w:rsid w:val="002A4640"/>
    <w:rsid w:val="002A631B"/>
    <w:rsid w:val="002B444C"/>
    <w:rsid w:val="002E3A8F"/>
    <w:rsid w:val="0038539E"/>
    <w:rsid w:val="004066F4"/>
    <w:rsid w:val="004242EC"/>
    <w:rsid w:val="0042691C"/>
    <w:rsid w:val="004416AD"/>
    <w:rsid w:val="00466CB1"/>
    <w:rsid w:val="004E4B02"/>
    <w:rsid w:val="005052F3"/>
    <w:rsid w:val="00541031"/>
    <w:rsid w:val="005E79E1"/>
    <w:rsid w:val="0062007E"/>
    <w:rsid w:val="00626925"/>
    <w:rsid w:val="006A3CE7"/>
    <w:rsid w:val="0070673F"/>
    <w:rsid w:val="007666A3"/>
    <w:rsid w:val="00874B34"/>
    <w:rsid w:val="0087743C"/>
    <w:rsid w:val="008A188A"/>
    <w:rsid w:val="008F2514"/>
    <w:rsid w:val="00946595"/>
    <w:rsid w:val="00A56D1A"/>
    <w:rsid w:val="00AC5202"/>
    <w:rsid w:val="00B42FAB"/>
    <w:rsid w:val="00BC2A58"/>
    <w:rsid w:val="00D228A6"/>
    <w:rsid w:val="00D67660"/>
    <w:rsid w:val="00E148D4"/>
    <w:rsid w:val="00E22177"/>
    <w:rsid w:val="00E52ADE"/>
    <w:rsid w:val="00E62D09"/>
    <w:rsid w:val="00E84381"/>
    <w:rsid w:val="00E97544"/>
    <w:rsid w:val="00EA7824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68AF0"/>
  <w15:chartTrackingRefBased/>
  <w15:docId w15:val="{A2A74767-01CD-4ABD-BC9D-3633882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hatd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CE9C44561F4A77A8D4F1E40B20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08D5-C560-4702-AFE2-66D0C0B8C066}"/>
      </w:docPartPr>
      <w:docPartBody>
        <w:p w:rsidR="00643BC0" w:rsidRDefault="00CD49A3">
          <w:pPr>
            <w:pStyle w:val="A5CE9C44561F4A77A8D4F1E40B2037E2"/>
          </w:pPr>
          <w:r w:rsidRPr="005152F2">
            <w:t>Your Name</w:t>
          </w:r>
        </w:p>
      </w:docPartBody>
    </w:docPart>
    <w:docPart>
      <w:docPartPr>
        <w:name w:val="17C06115902F47DEB362F771BBBF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62459-17DA-418F-AE6F-46D066DBB1EE}"/>
      </w:docPartPr>
      <w:docPartBody>
        <w:p w:rsidR="00643BC0" w:rsidRDefault="00CD49A3">
          <w:pPr>
            <w:pStyle w:val="17C06115902F47DEB362F771BBBF4106"/>
          </w:pPr>
          <w:r>
            <w:t>Recipient Name</w:t>
          </w:r>
        </w:p>
      </w:docPartBody>
    </w:docPart>
    <w:docPart>
      <w:docPartPr>
        <w:name w:val="43EAD469FDA146DA951683CB100F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AF15C-2ECE-4041-8C98-5FD8ADF89DA9}"/>
      </w:docPartPr>
      <w:docPartBody>
        <w:p w:rsidR="00643BC0" w:rsidRDefault="00CD49A3">
          <w:pPr>
            <w:pStyle w:val="43EAD469FDA146DA951683CB100F15A8"/>
          </w:pPr>
          <w:r>
            <w:t>Recipient Name</w:t>
          </w:r>
        </w:p>
      </w:docPartBody>
    </w:docPart>
    <w:docPart>
      <w:docPartPr>
        <w:name w:val="6BE696DE7FCF444C98E24981FC9E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8B39-03C6-4B24-AD12-3144CC00D27D}"/>
      </w:docPartPr>
      <w:docPartBody>
        <w:p w:rsidR="00643BC0" w:rsidRDefault="00CD49A3">
          <w:pPr>
            <w:pStyle w:val="6BE696DE7FCF444C98E24981FC9E0269"/>
          </w:pPr>
          <w:r>
            <w:t>Sincerely</w:t>
          </w:r>
        </w:p>
      </w:docPartBody>
    </w:docPart>
    <w:docPart>
      <w:docPartPr>
        <w:name w:val="E97452614F7743739D2D7C40E5E94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0D85A-FFEF-4BDB-828F-F040608B08A9}"/>
      </w:docPartPr>
      <w:docPartBody>
        <w:p w:rsidR="00643BC0" w:rsidRDefault="00CD49A3">
          <w:pPr>
            <w:pStyle w:val="E97452614F7743739D2D7C40E5E9460C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3"/>
    <w:rsid w:val="0051332A"/>
    <w:rsid w:val="00643BC0"/>
    <w:rsid w:val="00732031"/>
    <w:rsid w:val="00C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CE9C44561F4A77A8D4F1E40B2037E2">
    <w:name w:val="A5CE9C44561F4A77A8D4F1E40B2037E2"/>
  </w:style>
  <w:style w:type="paragraph" w:customStyle="1" w:styleId="E3D96E284EA14144BAE5A988DBB86E8D">
    <w:name w:val="E3D96E284EA14144BAE5A988DBB86E8D"/>
  </w:style>
  <w:style w:type="paragraph" w:customStyle="1" w:styleId="46868AA93AE54701B9B0BF8753D74395">
    <w:name w:val="46868AA93AE54701B9B0BF8753D74395"/>
  </w:style>
  <w:style w:type="paragraph" w:customStyle="1" w:styleId="1A8BCC0906AD4B8EB8BF80DE8E5D49B1">
    <w:name w:val="1A8BCC0906AD4B8EB8BF80DE8E5D49B1"/>
  </w:style>
  <w:style w:type="paragraph" w:customStyle="1" w:styleId="17C06115902F47DEB362F771BBBF4106">
    <w:name w:val="17C06115902F47DEB362F771BBBF4106"/>
  </w:style>
  <w:style w:type="paragraph" w:customStyle="1" w:styleId="330C6D81E23D4E5EA9F3BB0D795D93A9">
    <w:name w:val="330C6D81E23D4E5EA9F3BB0D795D93A9"/>
  </w:style>
  <w:style w:type="paragraph" w:customStyle="1" w:styleId="2D9B2124232446EF8D6DB5D6F846A4E3">
    <w:name w:val="2D9B2124232446EF8D6DB5D6F846A4E3"/>
  </w:style>
  <w:style w:type="paragraph" w:customStyle="1" w:styleId="43EAD469FDA146DA951683CB100F15A8">
    <w:name w:val="43EAD469FDA146DA951683CB100F15A8"/>
  </w:style>
  <w:style w:type="paragraph" w:customStyle="1" w:styleId="D06F8458680E42829C029F616099B952">
    <w:name w:val="D06F8458680E42829C029F616099B952"/>
  </w:style>
  <w:style w:type="paragraph" w:customStyle="1" w:styleId="6BE696DE7FCF444C98E24981FC9E0269">
    <w:name w:val="6BE696DE7FCF444C98E24981FC9E0269"/>
  </w:style>
  <w:style w:type="paragraph" w:customStyle="1" w:styleId="E97452614F7743739D2D7C40E5E9460C">
    <w:name w:val="E97452614F7743739D2D7C40E5E94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C:\Users\phatd\AppData\Roaming\Microsoft\Templates\Creative cover letter, designed by MOO.dotx</Template>
  <TotalTime>47</TotalTime>
  <Pages>1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Phat D. Tran</dc:creator>
  <cp:keywords/>
  <dc:description/>
  <cp:lastModifiedBy>Phat Dai Tran</cp:lastModifiedBy>
  <cp:revision>12</cp:revision>
  <dcterms:created xsi:type="dcterms:W3CDTF">2017-09-09T18:16:00Z</dcterms:created>
  <dcterms:modified xsi:type="dcterms:W3CDTF">2017-09-10T20:29:00Z</dcterms:modified>
</cp:coreProperties>
</file>